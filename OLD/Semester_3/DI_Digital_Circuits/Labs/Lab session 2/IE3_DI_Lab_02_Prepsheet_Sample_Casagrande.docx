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15E" w:rsidRDefault="003A0D63" w:rsidP="007C15C9">
      <w:pPr>
        <w:pStyle w:val="Heading1"/>
        <w:shd w:val="clear" w:color="auto" w:fill="D9D9D9"/>
      </w:pPr>
      <w:bookmarkStart w:id="0" w:name="DDE_LINK1"/>
      <w:r w:rsidRPr="00E26373">
        <w:t>LAB</w:t>
      </w:r>
      <w:r w:rsidR="001E2367">
        <w:t xml:space="preserve"> 2</w:t>
      </w:r>
      <w:r w:rsidR="00F24664" w:rsidRPr="00E26373">
        <w:t xml:space="preserve">: Prep sheet </w:t>
      </w:r>
    </w:p>
    <w:p w:rsidR="006B4185" w:rsidRPr="006B4185" w:rsidRDefault="006B4185" w:rsidP="006B4185">
      <w:pPr>
        <w:numPr>
          <w:ilvl w:val="0"/>
          <w:numId w:val="28"/>
        </w:numPr>
        <w:rPr>
          <w:b/>
          <w:sz w:val="24"/>
        </w:rPr>
      </w:pPr>
      <w:r>
        <w:rPr>
          <w:b/>
          <w:sz w:val="24"/>
        </w:rPr>
        <w:t>Pls. upload</w:t>
      </w:r>
      <w:r w:rsidRPr="006B4185">
        <w:rPr>
          <w:b/>
          <w:sz w:val="24"/>
        </w:rPr>
        <w:t xml:space="preserve"> to EMIL </w:t>
      </w:r>
      <w:r w:rsidRPr="006B4185">
        <w:rPr>
          <w:b/>
          <w:sz w:val="24"/>
          <w:u w:val="single"/>
        </w:rPr>
        <w:t>before</w:t>
      </w:r>
      <w:r w:rsidRPr="006B4185">
        <w:rPr>
          <w:b/>
          <w:sz w:val="24"/>
        </w:rPr>
        <w:t xml:space="preserve"> the lab session by </w:t>
      </w:r>
      <w:r w:rsidR="007A0C1C">
        <w:rPr>
          <w:b/>
          <w:sz w:val="24"/>
          <w:u w:val="single"/>
        </w:rPr>
        <w:t>every</w:t>
      </w:r>
      <w:r w:rsidRPr="006B4185">
        <w:rPr>
          <w:b/>
          <w:sz w:val="24"/>
        </w:rPr>
        <w:t xml:space="preserve"> </w:t>
      </w:r>
      <w:r w:rsidR="007A0C1C">
        <w:rPr>
          <w:b/>
          <w:sz w:val="24"/>
        </w:rPr>
        <w:t xml:space="preserve">team member </w:t>
      </w:r>
      <w:r w:rsidRPr="006B4185">
        <w:rPr>
          <w:b/>
          <w:sz w:val="24"/>
        </w:rPr>
        <w:t xml:space="preserve">and </w:t>
      </w:r>
      <w:r w:rsidRPr="006B4185">
        <w:rPr>
          <w:b/>
          <w:sz w:val="24"/>
          <w:u w:val="single"/>
        </w:rPr>
        <w:t>in PDF format only</w:t>
      </w:r>
      <w:r w:rsidRPr="006B4185">
        <w:rPr>
          <w:b/>
          <w:sz w:val="24"/>
        </w:rPr>
        <w:t xml:space="preserve"> (otherwise no grading)</w:t>
      </w:r>
      <w:r w:rsidR="007A0C1C">
        <w:rPr>
          <w:b/>
          <w:sz w:val="24"/>
        </w:rPr>
        <w:t>,</w:t>
      </w:r>
      <w:r w:rsidRPr="006B4185">
        <w:rPr>
          <w:b/>
          <w:sz w:val="24"/>
        </w:rPr>
        <w:t xml:space="preserve"> </w:t>
      </w:r>
      <w:r w:rsidR="007A0C1C">
        <w:rPr>
          <w:b/>
          <w:sz w:val="24"/>
        </w:rPr>
        <w:br/>
      </w:r>
      <w:r w:rsidRPr="006B4185">
        <w:rPr>
          <w:b/>
          <w:sz w:val="24"/>
        </w:rPr>
        <w:t>and in addition</w:t>
      </w:r>
    </w:p>
    <w:p w:rsidR="006B4185" w:rsidRPr="006B4185" w:rsidRDefault="006B4185" w:rsidP="006B4185">
      <w:pPr>
        <w:numPr>
          <w:ilvl w:val="0"/>
          <w:numId w:val="28"/>
        </w:numPr>
        <w:rPr>
          <w:b/>
          <w:sz w:val="24"/>
        </w:rPr>
      </w:pPr>
      <w:r>
        <w:rPr>
          <w:b/>
          <w:sz w:val="24"/>
        </w:rPr>
        <w:t>give a hardcopy</w:t>
      </w:r>
      <w:r w:rsidRPr="006B4185">
        <w:rPr>
          <w:b/>
          <w:sz w:val="24"/>
        </w:rPr>
        <w:t xml:space="preserve"> to the Prof/Lab Assistant</w:t>
      </w:r>
      <w:r>
        <w:rPr>
          <w:b/>
          <w:sz w:val="24"/>
        </w:rPr>
        <w:t xml:space="preserve"> </w:t>
      </w:r>
      <w:r w:rsidRPr="006B4185">
        <w:rPr>
          <w:b/>
          <w:sz w:val="24"/>
        </w:rPr>
        <w:t>at the beginning of the lab session</w:t>
      </w:r>
    </w:p>
    <w:p w:rsidR="00EA099D" w:rsidRPr="007D4F6C" w:rsidRDefault="00EA099D" w:rsidP="00EA099D">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5670"/>
        <w:gridCol w:w="284"/>
      </w:tblGrid>
      <w:tr w:rsidR="00EA099D" w:rsidTr="00093399">
        <w:trPr>
          <w:trHeight w:val="397"/>
        </w:trPr>
        <w:tc>
          <w:tcPr>
            <w:tcW w:w="1526" w:type="dxa"/>
            <w:shd w:val="clear" w:color="auto" w:fill="auto"/>
          </w:tcPr>
          <w:p w:rsidR="00EA099D" w:rsidRPr="00DC7CAC" w:rsidRDefault="00EA099D" w:rsidP="00093399">
            <w:pPr>
              <w:rPr>
                <w:b/>
              </w:rPr>
            </w:pPr>
            <w:r w:rsidRPr="00DC7CAC">
              <w:rPr>
                <w:b/>
              </w:rPr>
              <w:t>Team</w:t>
            </w:r>
          </w:p>
        </w:tc>
        <w:tc>
          <w:tcPr>
            <w:tcW w:w="5954" w:type="dxa"/>
            <w:gridSpan w:val="2"/>
            <w:shd w:val="clear" w:color="auto" w:fill="auto"/>
          </w:tcPr>
          <w:p w:rsidR="00EA099D" w:rsidRPr="001A0D48" w:rsidRDefault="00EA099D" w:rsidP="00093399">
            <w:pPr>
              <w:jc w:val="right"/>
            </w:pPr>
            <w:r w:rsidRPr="001A0D48">
              <w:t>if not a joint solution: tick corresponding author</w:t>
            </w:r>
          </w:p>
        </w:tc>
      </w:tr>
      <w:tr w:rsidR="00EA099D" w:rsidTr="00093399">
        <w:trPr>
          <w:trHeight w:val="397"/>
        </w:trPr>
        <w:tc>
          <w:tcPr>
            <w:tcW w:w="1526" w:type="dxa"/>
            <w:shd w:val="clear" w:color="auto" w:fill="auto"/>
          </w:tcPr>
          <w:p w:rsidR="00EA099D" w:rsidRPr="00DC7CAC" w:rsidRDefault="00EA099D" w:rsidP="00093399">
            <w:pPr>
              <w:rPr>
                <w:b/>
              </w:rPr>
            </w:pPr>
            <w:r w:rsidRPr="00DC7CAC">
              <w:rPr>
                <w:b/>
              </w:rPr>
              <w:t>Participant 1</w:t>
            </w:r>
          </w:p>
        </w:tc>
        <w:tc>
          <w:tcPr>
            <w:tcW w:w="5670" w:type="dxa"/>
            <w:shd w:val="clear" w:color="auto" w:fill="auto"/>
          </w:tcPr>
          <w:p w:rsidR="00EA099D" w:rsidRDefault="00981462" w:rsidP="00093399">
            <w:r>
              <w:t xml:space="preserve">Marco </w:t>
            </w:r>
            <w:proofErr w:type="spellStart"/>
            <w:r>
              <w:t>Casagrande</w:t>
            </w:r>
            <w:proofErr w:type="spellEnd"/>
          </w:p>
        </w:tc>
        <w:tc>
          <w:tcPr>
            <w:tcW w:w="284" w:type="dxa"/>
            <w:shd w:val="clear" w:color="auto" w:fill="auto"/>
          </w:tcPr>
          <w:p w:rsidR="00EA099D" w:rsidRDefault="00EA099D" w:rsidP="00093399"/>
        </w:tc>
      </w:tr>
      <w:tr w:rsidR="00EA099D" w:rsidTr="00093399">
        <w:trPr>
          <w:trHeight w:val="397"/>
        </w:trPr>
        <w:tc>
          <w:tcPr>
            <w:tcW w:w="1526" w:type="dxa"/>
            <w:shd w:val="clear" w:color="auto" w:fill="auto"/>
          </w:tcPr>
          <w:p w:rsidR="00EA099D" w:rsidRPr="00DC7CAC" w:rsidRDefault="00EA099D" w:rsidP="00093399">
            <w:pPr>
              <w:rPr>
                <w:b/>
              </w:rPr>
            </w:pPr>
            <w:r w:rsidRPr="00DC7CAC">
              <w:rPr>
                <w:b/>
              </w:rPr>
              <w:t>Participant 2</w:t>
            </w:r>
          </w:p>
        </w:tc>
        <w:tc>
          <w:tcPr>
            <w:tcW w:w="5670" w:type="dxa"/>
            <w:shd w:val="clear" w:color="auto" w:fill="auto"/>
          </w:tcPr>
          <w:p w:rsidR="00EA099D" w:rsidRDefault="00981462" w:rsidP="00093399">
            <w:r>
              <w:t>Julius Rauscher</w:t>
            </w:r>
          </w:p>
        </w:tc>
        <w:tc>
          <w:tcPr>
            <w:tcW w:w="284" w:type="dxa"/>
            <w:shd w:val="clear" w:color="auto" w:fill="auto"/>
          </w:tcPr>
          <w:p w:rsidR="00EA099D" w:rsidRDefault="00EA099D" w:rsidP="00093399"/>
        </w:tc>
      </w:tr>
      <w:tr w:rsidR="00EA099D" w:rsidTr="00093399">
        <w:trPr>
          <w:trHeight w:val="397"/>
        </w:trPr>
        <w:tc>
          <w:tcPr>
            <w:tcW w:w="1526" w:type="dxa"/>
            <w:shd w:val="clear" w:color="auto" w:fill="auto"/>
          </w:tcPr>
          <w:p w:rsidR="00EA099D" w:rsidRPr="00DC7CAC" w:rsidRDefault="00EA099D" w:rsidP="00093399">
            <w:pPr>
              <w:rPr>
                <w:b/>
              </w:rPr>
            </w:pPr>
            <w:r w:rsidRPr="00DC7CAC">
              <w:rPr>
                <w:b/>
              </w:rPr>
              <w:t>Participant 3</w:t>
            </w:r>
          </w:p>
        </w:tc>
        <w:tc>
          <w:tcPr>
            <w:tcW w:w="5670" w:type="dxa"/>
            <w:shd w:val="clear" w:color="auto" w:fill="auto"/>
          </w:tcPr>
          <w:p w:rsidR="00EA099D" w:rsidRDefault="00981462" w:rsidP="00093399">
            <w:r>
              <w:t xml:space="preserve">Mahmoud </w:t>
            </w:r>
            <w:proofErr w:type="spellStart"/>
            <w:r>
              <w:t>Jadaan</w:t>
            </w:r>
            <w:proofErr w:type="spellEnd"/>
          </w:p>
        </w:tc>
        <w:tc>
          <w:tcPr>
            <w:tcW w:w="284" w:type="dxa"/>
            <w:shd w:val="clear" w:color="auto" w:fill="auto"/>
          </w:tcPr>
          <w:p w:rsidR="00EA099D" w:rsidRDefault="00EA099D" w:rsidP="00093399"/>
        </w:tc>
      </w:tr>
      <w:tr w:rsidR="00981462" w:rsidTr="00093399">
        <w:trPr>
          <w:trHeight w:val="397"/>
        </w:trPr>
        <w:tc>
          <w:tcPr>
            <w:tcW w:w="1526" w:type="dxa"/>
            <w:shd w:val="clear" w:color="auto" w:fill="auto"/>
          </w:tcPr>
          <w:p w:rsidR="00981462" w:rsidRPr="00DC7CAC" w:rsidRDefault="00981462" w:rsidP="00981462">
            <w:pPr>
              <w:rPr>
                <w:b/>
              </w:rPr>
            </w:pPr>
            <w:r w:rsidRPr="00DC7CAC">
              <w:rPr>
                <w:b/>
              </w:rPr>
              <w:t xml:space="preserve">Participant </w:t>
            </w:r>
            <w:r>
              <w:rPr>
                <w:b/>
              </w:rPr>
              <w:t>4</w:t>
            </w:r>
          </w:p>
        </w:tc>
        <w:tc>
          <w:tcPr>
            <w:tcW w:w="5670" w:type="dxa"/>
            <w:shd w:val="clear" w:color="auto" w:fill="auto"/>
          </w:tcPr>
          <w:p w:rsidR="00981462" w:rsidRDefault="00981462" w:rsidP="00093399">
            <w:proofErr w:type="spellStart"/>
            <w:r w:rsidRPr="00981462">
              <w:t>Evgeniy</w:t>
            </w:r>
            <w:proofErr w:type="spellEnd"/>
            <w:r w:rsidRPr="00981462">
              <w:t xml:space="preserve"> </w:t>
            </w:r>
            <w:proofErr w:type="spellStart"/>
            <w:r w:rsidRPr="00981462">
              <w:t>Nud'ga</w:t>
            </w:r>
            <w:proofErr w:type="spellEnd"/>
          </w:p>
        </w:tc>
        <w:tc>
          <w:tcPr>
            <w:tcW w:w="284" w:type="dxa"/>
            <w:shd w:val="clear" w:color="auto" w:fill="auto"/>
          </w:tcPr>
          <w:p w:rsidR="00981462" w:rsidRDefault="00981462" w:rsidP="00093399"/>
        </w:tc>
      </w:tr>
    </w:tbl>
    <w:p w:rsidR="007A0C1C" w:rsidRDefault="007A0C1C" w:rsidP="00093399">
      <w:pPr>
        <w:shd w:val="clear" w:color="auto" w:fill="FFFFFF"/>
        <w:rPr>
          <w:b/>
        </w:rPr>
      </w:pPr>
    </w:p>
    <w:p w:rsidR="007A0C1C" w:rsidRDefault="007A0C1C" w:rsidP="00093399">
      <w:pPr>
        <w:shd w:val="clear" w:color="auto" w:fill="FFFFFF"/>
        <w:rPr>
          <w:b/>
        </w:rPr>
      </w:pPr>
    </w:p>
    <w:p w:rsidR="007A0C1C" w:rsidRDefault="007A0C1C" w:rsidP="007A0C1C">
      <w:pPr>
        <w:shd w:val="clear" w:color="auto" w:fill="FDE9D9"/>
      </w:pPr>
      <w:r w:rsidRPr="001717BC">
        <w:rPr>
          <w:b/>
        </w:rPr>
        <w:t>PREP TASK 1.1:</w:t>
      </w:r>
      <w:r w:rsidRPr="001717BC">
        <w:t xml:space="preserve"> Verify that the equations above and the truth table are equivalent.</w:t>
      </w:r>
    </w:p>
    <w:p w:rsidR="00F24664" w:rsidRDefault="00F24664" w:rsidP="00F246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7"/>
      </w:tblGrid>
      <w:tr w:rsidR="004035FD" w:rsidTr="00AF5439">
        <w:trPr>
          <w:trHeight w:val="3862"/>
        </w:trPr>
        <w:tc>
          <w:tcPr>
            <w:tcW w:w="10598" w:type="dxa"/>
            <w:shd w:val="clear" w:color="auto" w:fill="auto"/>
          </w:tcPr>
          <w:p w:rsidR="007A0C1C" w:rsidRDefault="007A0C1C" w:rsidP="007A0C1C"/>
          <w:p w:rsidR="007A0C1C" w:rsidRDefault="00AF5439" w:rsidP="007A0C1C">
            <w:r>
              <w:t>Explanation:</w:t>
            </w:r>
          </w:p>
          <w:p w:rsidR="007A0C1C" w:rsidRDefault="007A0C1C" w:rsidP="007A0C1C"/>
          <w:p w:rsidR="007A0C1C" w:rsidRDefault="00E92976" w:rsidP="0085306A">
            <w:r>
              <w:t>From the truth table</w:t>
            </w:r>
            <w:r w:rsidR="005F3C8D">
              <w:t>, using the sum of product method</w:t>
            </w:r>
            <w:r>
              <w:t>:</w:t>
            </w:r>
          </w:p>
          <w:p w:rsidR="00E92976" w:rsidRDefault="00E92976" w:rsidP="0085306A"/>
          <w:p w:rsidR="00E92976" w:rsidRPr="005F3C8D" w:rsidRDefault="005F3C8D" w:rsidP="005F3C8D">
            <m:oMathPara>
              <m:oMath>
                <m:r>
                  <w:rPr>
                    <w:rFonts w:ascii="Cambria Math" w:hAnsi="Cambria Math"/>
                  </w:rPr>
                  <m:t>s=(</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r>
                  <w:rPr>
                    <w:rFonts w:ascii="Cambria Math" w:hAnsi="Cambria Math"/>
                  </w:rPr>
                  <m:t xml:space="preserve"> ⋀ c) ⋁ (</m:t>
                </m:r>
                <m:acc>
                  <m:accPr>
                    <m:chr m:val="̅"/>
                    <m:ctrlPr>
                      <w:rPr>
                        <w:rFonts w:ascii="Cambria Math" w:hAnsi="Cambria Math"/>
                        <w:i/>
                      </w:rPr>
                    </m:ctrlPr>
                  </m:accPr>
                  <m:e>
                    <m:r>
                      <w:rPr>
                        <w:rFonts w:ascii="Cambria Math" w:hAnsi="Cambria Math"/>
                      </w:rPr>
                      <m:t>a</m:t>
                    </m:r>
                  </m:e>
                </m:acc>
                <m:r>
                  <w:rPr>
                    <w:rFonts w:ascii="Cambria Math" w:hAnsi="Cambria Math"/>
                  </w:rPr>
                  <m:t xml:space="preserve"> ⋀ b ⋀ </m:t>
                </m:r>
                <m:acc>
                  <m:accPr>
                    <m:chr m:val="̅"/>
                    <m:ctrlPr>
                      <w:rPr>
                        <w:rFonts w:ascii="Cambria Math" w:hAnsi="Cambria Math"/>
                        <w:i/>
                      </w:rPr>
                    </m:ctrlPr>
                  </m:accPr>
                  <m:e>
                    <m:r>
                      <w:rPr>
                        <w:rFonts w:ascii="Cambria Math" w:hAnsi="Cambria Math"/>
                      </w:rPr>
                      <m:t>c</m:t>
                    </m:r>
                  </m:e>
                </m:acc>
                <m:r>
                  <w:rPr>
                    <w:rFonts w:ascii="Cambria Math" w:hAnsi="Cambria Math"/>
                  </w:rPr>
                  <m:t xml:space="preserve">) ⋁ (a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c</m:t>
                    </m:r>
                  </m:e>
                </m:acc>
                <m:r>
                  <w:rPr>
                    <w:rFonts w:ascii="Cambria Math" w:hAnsi="Cambria Math"/>
                  </w:rPr>
                  <m:t>) ⋁ (a ⋀ b ⋀ c)</m:t>
                </m:r>
              </m:oMath>
            </m:oMathPara>
          </w:p>
          <w:p w:rsidR="005F3C8D" w:rsidRPr="00763A3B" w:rsidRDefault="005F3C8D" w:rsidP="005F3C8D">
            <m:oMathPara>
              <m:oMath>
                <m:r>
                  <w:rPr>
                    <w:rFonts w:ascii="Cambria Math" w:hAnsi="Cambria Math"/>
                  </w:rPr>
                  <m:t>s=</m:t>
                </m:r>
                <m:d>
                  <m:dPr>
                    <m:ctrlPr>
                      <w:rPr>
                        <w:rFonts w:ascii="Cambria Math" w:hAnsi="Cambria Math"/>
                        <w:i/>
                      </w:rPr>
                    </m:ctrlPr>
                  </m:dPr>
                  <m:e>
                    <m:r>
                      <w:rPr>
                        <w:rFonts w:ascii="Cambria Math" w:hAnsi="Cambria Math"/>
                      </w:rPr>
                      <m:t>c∧</m:t>
                    </m:r>
                    <m:d>
                      <m:dPr>
                        <m:ctrlPr>
                          <w:rPr>
                            <w:rFonts w:ascii="Cambria Math" w:hAnsi="Cambria Math"/>
                            <w:i/>
                          </w:rPr>
                        </m:ctrlPr>
                      </m:dPr>
                      <m:e>
                        <m:d>
                          <m:dPr>
                            <m:ctrlPr>
                              <w:rPr>
                                <w:rFonts w:ascii="Cambria Math" w:hAnsi="Cambria Math"/>
                                <w:i/>
                              </w:rPr>
                            </m:ctrlPr>
                          </m:dPr>
                          <m:e>
                            <m:r>
                              <w:rPr>
                                <w:rFonts w:ascii="Cambria Math" w:hAnsi="Cambria Math"/>
                              </w:rPr>
                              <m:t>a ∧b</m:t>
                            </m:r>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e>
                    </m:d>
                  </m:e>
                </m:d>
                <m:r>
                  <w:rPr>
                    <w:rFonts w:ascii="Cambria Math" w:hAnsi="Cambria Math"/>
                  </w:rPr>
                  <m:t xml:space="preserve"> ∨ </m:t>
                </m:r>
                <m:d>
                  <m:dPr>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∧b</m:t>
                            </m:r>
                          </m:e>
                        </m:d>
                      </m:e>
                    </m:d>
                  </m:e>
                </m:d>
              </m:oMath>
            </m:oMathPara>
          </w:p>
          <w:p w:rsidR="00763A3B" w:rsidRPr="00C91ABE" w:rsidRDefault="00763A3B" w:rsidP="00763A3B">
            <m:oMathPara>
              <m:oMath>
                <m:r>
                  <w:rPr>
                    <w:rFonts w:ascii="Cambria Math" w:hAnsi="Cambria Math"/>
                  </w:rPr>
                  <m:t>s=</m:t>
                </m:r>
                <m:d>
                  <m:dPr>
                    <m:ctrlPr>
                      <w:rPr>
                        <w:rFonts w:ascii="Cambria Math" w:hAnsi="Cambria Math"/>
                        <w:i/>
                      </w:rPr>
                    </m:ctrlPr>
                  </m:dPr>
                  <m:e>
                    <m:r>
                      <w:rPr>
                        <w:rFonts w:ascii="Cambria Math" w:hAnsi="Cambria Math"/>
                      </w:rPr>
                      <m:t>c∧</m:t>
                    </m:r>
                    <m:d>
                      <m:dPr>
                        <m:ctrlPr>
                          <w:rPr>
                            <w:rFonts w:ascii="Cambria Math" w:hAnsi="Cambria Math"/>
                            <w:i/>
                          </w:rPr>
                        </m:ctrlPr>
                      </m:dPr>
                      <m:e>
                        <m:d>
                          <m:dPr>
                            <m:ctrlPr>
                              <w:rPr>
                                <w:rFonts w:ascii="Cambria Math" w:hAnsi="Cambria Math"/>
                                <w:i/>
                              </w:rPr>
                            </m:ctrlPr>
                          </m:dPr>
                          <m:e>
                            <m:r>
                              <w:rPr>
                                <w:rFonts w:ascii="Cambria Math" w:hAnsi="Cambria Math"/>
                              </w:rPr>
                              <m:t>a ∧b</m:t>
                            </m:r>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e>
                    </m:d>
                  </m:e>
                </m:d>
                <m:r>
                  <w:rPr>
                    <w:rFonts w:ascii="Cambria Math" w:hAnsi="Cambria Math"/>
                  </w:rPr>
                  <m:t xml:space="preserve"> ∨ </m:t>
                </m:r>
                <m:d>
                  <m:dPr>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m:t>
                    </m:r>
                    <m:acc>
                      <m:accPr>
                        <m:chr m:val="̿"/>
                        <m:ctrlPr>
                          <w:rPr>
                            <w:rFonts w:ascii="Cambria Math" w:hAnsi="Cambria Math"/>
                            <w:i/>
                          </w:rPr>
                        </m:ctrlPr>
                      </m:acc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e>
                        </m:d>
                      </m:e>
                    </m:acc>
                  </m:e>
                </m:d>
              </m:oMath>
            </m:oMathPara>
          </w:p>
          <w:p w:rsidR="00C91ABE" w:rsidRPr="00C91ABE" w:rsidRDefault="00C91ABE" w:rsidP="00763A3B">
            <m:oMathPara>
              <m:oMath>
                <m:r>
                  <w:rPr>
                    <w:rFonts w:ascii="Cambria Math" w:hAnsi="Cambria Math"/>
                  </w:rPr>
                  <m:t>s=</m:t>
                </m:r>
                <m:d>
                  <m:dPr>
                    <m:ctrlPr>
                      <w:rPr>
                        <w:rFonts w:ascii="Cambria Math" w:hAnsi="Cambria Math"/>
                        <w:i/>
                      </w:rPr>
                    </m:ctrlPr>
                  </m:dPr>
                  <m:e>
                    <m:r>
                      <w:rPr>
                        <w:rFonts w:ascii="Cambria Math" w:hAnsi="Cambria Math"/>
                      </w:rPr>
                      <m:t>c∧</m:t>
                    </m:r>
                    <m:d>
                      <m:dPr>
                        <m:ctrlPr>
                          <w:rPr>
                            <w:rFonts w:ascii="Cambria Math" w:hAnsi="Cambria Math"/>
                            <w:i/>
                          </w:rPr>
                        </m:ctrlPr>
                      </m:dPr>
                      <m:e>
                        <m:d>
                          <m:dPr>
                            <m:ctrlPr>
                              <w:rPr>
                                <w:rFonts w:ascii="Cambria Math" w:hAnsi="Cambria Math"/>
                                <w:i/>
                              </w:rPr>
                            </m:ctrlPr>
                          </m:dPr>
                          <m:e>
                            <m:r>
                              <w:rPr>
                                <w:rFonts w:ascii="Cambria Math" w:hAnsi="Cambria Math"/>
                              </w:rPr>
                              <m:t>a ∧b</m:t>
                            </m:r>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e>
                    </m:d>
                  </m:e>
                </m:d>
                <m:r>
                  <w:rPr>
                    <w:rFonts w:ascii="Cambria Math" w:hAnsi="Cambria Math"/>
                  </w:rPr>
                  <m:t xml:space="preserve"> ∨ </m:t>
                </m:r>
                <m:d>
                  <m:dPr>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m:t>
                    </m:r>
                    <m:acc>
                      <m:accPr>
                        <m:chr m:val="̅"/>
                        <m:ctrlPr>
                          <w:rPr>
                            <w:rFonts w:ascii="Cambria Math" w:hAnsi="Cambria Math"/>
                            <w:i/>
                          </w:rPr>
                        </m:ctrlPr>
                      </m:accPr>
                      <m:e>
                        <m:d>
                          <m:dPr>
                            <m:ctrlPr>
                              <w:rPr>
                                <w:rFonts w:ascii="Cambria Math" w:hAnsi="Cambria Math"/>
                                <w:i/>
                              </w:rPr>
                            </m:ctrlPr>
                          </m:dPr>
                          <m:e>
                            <m:d>
                              <m:dPr>
                                <m:ctrlPr>
                                  <w:rPr>
                                    <w:rFonts w:ascii="Cambria Math" w:hAnsi="Cambria Math"/>
                                    <w:i/>
                                  </w:rPr>
                                </m:ctrlPr>
                              </m:dPr>
                              <m:e>
                                <m:r>
                                  <w:rPr>
                                    <w:rFonts w:ascii="Cambria Math" w:hAnsi="Cambria Math"/>
                                  </w:rPr>
                                  <m:t>a ∧b</m:t>
                                </m:r>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e>
                        </m:d>
                      </m:e>
                    </m:acc>
                  </m:e>
                </m:d>
              </m:oMath>
            </m:oMathPara>
          </w:p>
          <w:p w:rsidR="00C91ABE" w:rsidRPr="00712DCC" w:rsidRDefault="00C91ABE" w:rsidP="00C91ABE">
            <m:oMathPara>
              <m:oMath>
                <m:r>
                  <w:rPr>
                    <w:rFonts w:ascii="Cambria Math" w:hAnsi="Cambria Math"/>
                  </w:rPr>
                  <m:t>s=</m:t>
                </m:r>
                <m:d>
                  <m:dPr>
                    <m:ctrlPr>
                      <w:rPr>
                        <w:rFonts w:ascii="Cambria Math" w:hAnsi="Cambria Math"/>
                        <w:i/>
                      </w:rPr>
                    </m:ctrlPr>
                  </m:dPr>
                  <m:e>
                    <m:r>
                      <w:rPr>
                        <w:rFonts w:ascii="Cambria Math" w:hAnsi="Cambria Math"/>
                      </w:rPr>
                      <m:t>a↮b</m:t>
                    </m:r>
                  </m:e>
                </m:d>
                <m:r>
                  <w:rPr>
                    <w:rFonts w:ascii="Cambria Math" w:hAnsi="Cambria Math"/>
                  </w:rPr>
                  <m:t>↮c</m:t>
                </m:r>
              </m:oMath>
            </m:oMathPara>
          </w:p>
          <w:p w:rsidR="00712DCC" w:rsidRDefault="00712DCC" w:rsidP="00C91ABE"/>
          <w:p w:rsidR="00712DCC" w:rsidRPr="009E6B9B" w:rsidRDefault="004D2D63" w:rsidP="00C91ABE">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 b ⋀ c) ⋁ (a ⋀ </m:t>
                </m:r>
                <m:acc>
                  <m:accPr>
                    <m:chr m:val="̅"/>
                    <m:ctrlPr>
                      <w:rPr>
                        <w:rFonts w:ascii="Cambria Math" w:hAnsi="Cambria Math"/>
                        <w:i/>
                      </w:rPr>
                    </m:ctrlPr>
                  </m:accPr>
                  <m:e>
                    <m:r>
                      <w:rPr>
                        <w:rFonts w:ascii="Cambria Math" w:hAnsi="Cambria Math"/>
                      </w:rPr>
                      <m:t>b</m:t>
                    </m:r>
                  </m:e>
                </m:acc>
                <m:r>
                  <w:rPr>
                    <w:rFonts w:ascii="Cambria Math" w:hAnsi="Cambria Math"/>
                  </w:rPr>
                  <m:t xml:space="preserve"> ⋀ c) ⋁ (a ⋀ b ⋀ </m:t>
                </m:r>
                <m:acc>
                  <m:accPr>
                    <m:chr m:val="̅"/>
                    <m:ctrlPr>
                      <w:rPr>
                        <w:rFonts w:ascii="Cambria Math" w:hAnsi="Cambria Math"/>
                        <w:i/>
                      </w:rPr>
                    </m:ctrlPr>
                  </m:accPr>
                  <m:e>
                    <m:r>
                      <w:rPr>
                        <w:rFonts w:ascii="Cambria Math" w:hAnsi="Cambria Math"/>
                      </w:rPr>
                      <m:t>c</m:t>
                    </m:r>
                  </m:e>
                </m:acc>
                <m:r>
                  <w:rPr>
                    <w:rFonts w:ascii="Cambria Math" w:hAnsi="Cambria Math"/>
                  </w:rPr>
                  <m:t>) ⋁ (a ⋀ b ⋀ c)</m:t>
                </m:r>
              </m:oMath>
            </m:oMathPara>
          </w:p>
          <w:p w:rsidR="009E6B9B" w:rsidRPr="009E6B9B" w:rsidRDefault="004D2D63" w:rsidP="00C91ABE">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=(a ⋀ b ⋀ (c ∨ </m:t>
                </m:r>
                <m:acc>
                  <m:accPr>
                    <m:chr m:val="̅"/>
                    <m:ctrlPr>
                      <w:rPr>
                        <w:rFonts w:ascii="Cambria Math" w:hAnsi="Cambria Math"/>
                        <w:i/>
                      </w:rPr>
                    </m:ctrlPr>
                  </m:accPr>
                  <m:e>
                    <m:r>
                      <w:rPr>
                        <w:rFonts w:ascii="Cambria Math" w:hAnsi="Cambria Math"/>
                      </w:rPr>
                      <m:t>c</m:t>
                    </m:r>
                  </m:e>
                </m:acc>
                <m:r>
                  <w:rPr>
                    <w:rFonts w:ascii="Cambria Math" w:hAnsi="Cambria Math"/>
                  </w:rPr>
                  <m:t xml:space="preserve">) )  ⋁ (c ∧(a ⋀ </m:t>
                </m:r>
                <m:acc>
                  <m:accPr>
                    <m:chr m:val="̅"/>
                    <m:ctrlPr>
                      <w:rPr>
                        <w:rFonts w:ascii="Cambria Math" w:hAnsi="Cambria Math"/>
                        <w:i/>
                      </w:rPr>
                    </m:ctrlPr>
                  </m:accPr>
                  <m:e>
                    <m:r>
                      <w:rPr>
                        <w:rFonts w:ascii="Cambria Math" w:hAnsi="Cambria Math"/>
                      </w:rPr>
                      <m:t>b</m:t>
                    </m:r>
                  </m:e>
                </m:acc>
                <m:r>
                  <w:rPr>
                    <w:rFonts w:ascii="Cambria Math" w:hAnsi="Cambria Math"/>
                  </w:rPr>
                  <m:t>) ⋁ (</m:t>
                </m:r>
                <m:acc>
                  <m:accPr>
                    <m:chr m:val="̅"/>
                    <m:ctrlPr>
                      <w:rPr>
                        <w:rFonts w:ascii="Cambria Math" w:hAnsi="Cambria Math"/>
                        <w:i/>
                      </w:rPr>
                    </m:ctrlPr>
                  </m:accPr>
                  <m:e>
                    <m:r>
                      <w:rPr>
                        <w:rFonts w:ascii="Cambria Math" w:hAnsi="Cambria Math"/>
                      </w:rPr>
                      <m:t>a</m:t>
                    </m:r>
                  </m:e>
                </m:acc>
                <m:r>
                  <w:rPr>
                    <w:rFonts w:ascii="Cambria Math" w:hAnsi="Cambria Math"/>
                  </w:rPr>
                  <m:t xml:space="preserve"> ⋀ b) ) </m:t>
                </m:r>
              </m:oMath>
            </m:oMathPara>
          </w:p>
          <w:p w:rsidR="009E6B9B" w:rsidRPr="00AC2BF3" w:rsidRDefault="004D2D63" w:rsidP="00C91ABE">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=(a ⋀ b) ⋁ (c ∧(a∨b) ∧ </m:t>
                </m:r>
                <m:acc>
                  <m:accPr>
                    <m:chr m:val="̅"/>
                    <m:ctrlPr>
                      <w:rPr>
                        <w:rFonts w:ascii="Cambria Math" w:hAnsi="Cambria Math"/>
                        <w:i/>
                      </w:rPr>
                    </m:ctrlPr>
                  </m:accPr>
                  <m:e>
                    <m:r>
                      <w:rPr>
                        <w:rFonts w:ascii="Cambria Math" w:hAnsi="Cambria Math"/>
                      </w:rPr>
                      <m:t>a ∧ b</m:t>
                    </m:r>
                  </m:e>
                </m:acc>
                <m:r>
                  <w:rPr>
                    <w:rFonts w:ascii="Cambria Math" w:hAnsi="Cambria Math"/>
                  </w:rPr>
                  <m:t xml:space="preserve"> )</m:t>
                </m:r>
              </m:oMath>
            </m:oMathPara>
          </w:p>
          <w:p w:rsidR="00AC2BF3" w:rsidRPr="00AC2BF3" w:rsidRDefault="004D2D63" w:rsidP="00C91ABE">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=(a ⋀ b) ⋁ (c ∧(a∨b)</m:t>
                </m:r>
              </m:oMath>
            </m:oMathPara>
          </w:p>
          <w:p w:rsidR="00712DCC" w:rsidRDefault="00712DCC" w:rsidP="00C91ABE"/>
        </w:tc>
      </w:tr>
    </w:tbl>
    <w:p w:rsidR="004035FD" w:rsidRPr="00F24664" w:rsidRDefault="004035FD" w:rsidP="00F24664"/>
    <w:p w:rsidR="007A0C1C" w:rsidRPr="001717BC" w:rsidRDefault="007A0C1C" w:rsidP="007A0C1C">
      <w:pPr>
        <w:shd w:val="clear" w:color="auto" w:fill="FDE9D9"/>
      </w:pPr>
      <w:r w:rsidRPr="001717BC">
        <w:rPr>
          <w:b/>
        </w:rPr>
        <w:t>PREP TASK 1.2:</w:t>
      </w:r>
      <w:r w:rsidRPr="001717BC">
        <w:t xml:space="preserve"> </w:t>
      </w:r>
      <w:r>
        <w:t xml:space="preserve">Simulate the 1-bit full adder. </w:t>
      </w:r>
      <w:r w:rsidRPr="001717BC">
        <w:t xml:space="preserve">Does the simulation agree with the truth table in </w:t>
      </w:r>
      <w:r w:rsidRPr="001717BC">
        <w:fldChar w:fldCharType="begin"/>
      </w:r>
      <w:r w:rsidRPr="001717BC">
        <w:instrText xml:space="preserve"> REF _Ref401517427 \h </w:instrText>
      </w:r>
      <w:r w:rsidRPr="001717BC">
        <w:fldChar w:fldCharType="separate"/>
      </w:r>
      <w:r w:rsidR="005F6781">
        <w:rPr>
          <w:b/>
          <w:bCs/>
          <w:lang w:val="en-US"/>
        </w:rPr>
        <w:t xml:space="preserve">Error! Reference source not </w:t>
      </w:r>
      <w:proofErr w:type="gramStart"/>
      <w:r w:rsidR="005F6781">
        <w:rPr>
          <w:b/>
          <w:bCs/>
          <w:lang w:val="en-US"/>
        </w:rPr>
        <w:t>found.</w:t>
      </w:r>
      <w:r w:rsidRPr="001717BC">
        <w:fldChar w:fldCharType="end"/>
      </w:r>
      <w:r>
        <w:t>?</w:t>
      </w:r>
      <w:proofErr w:type="gramEnd"/>
      <w:r>
        <w:t xml:space="preserve"> Insert the waveforms in the prep sheet.</w:t>
      </w:r>
    </w:p>
    <w:p w:rsidR="007A0C1C" w:rsidRDefault="007A0C1C" w:rsidP="002A61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7"/>
      </w:tblGrid>
      <w:tr w:rsidR="007A0C1C" w:rsidTr="0085306A">
        <w:trPr>
          <w:trHeight w:val="5363"/>
        </w:trPr>
        <w:tc>
          <w:tcPr>
            <w:tcW w:w="10598" w:type="dxa"/>
            <w:shd w:val="clear" w:color="auto" w:fill="auto"/>
          </w:tcPr>
          <w:p w:rsidR="007A0C1C" w:rsidRDefault="007A0C1C" w:rsidP="00093399"/>
          <w:p w:rsidR="007A0C1C" w:rsidRDefault="00683844" w:rsidP="00093399">
            <w:r>
              <w:rPr>
                <w:noProof/>
                <w:lang w:val="en-US" w:eastAsia="en-US"/>
              </w:rPr>
              <w:drawing>
                <wp:inline distT="0" distB="0" distL="0" distR="0" wp14:anchorId="7B65A1EE" wp14:editId="72374F46">
                  <wp:extent cx="6646545" cy="354203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6545" cy="3542030"/>
                          </a:xfrm>
                          <a:prstGeom prst="rect">
                            <a:avLst/>
                          </a:prstGeom>
                        </pic:spPr>
                      </pic:pic>
                    </a:graphicData>
                  </a:graphic>
                </wp:inline>
              </w:drawing>
            </w:r>
          </w:p>
          <w:p w:rsidR="007A0C1C" w:rsidRDefault="007A0C1C" w:rsidP="00093399"/>
          <w:p w:rsidR="007A0C1C" w:rsidRDefault="00683844" w:rsidP="00093399">
            <w:r>
              <w:t>Observation:</w:t>
            </w:r>
          </w:p>
          <w:p w:rsidR="00683844" w:rsidRDefault="00683844" w:rsidP="00093399"/>
          <w:p w:rsidR="00683844" w:rsidRDefault="00683844" w:rsidP="00093399">
            <w:r>
              <w:t>The adder works as expected</w:t>
            </w:r>
          </w:p>
        </w:tc>
      </w:tr>
    </w:tbl>
    <w:p w:rsidR="0085306A" w:rsidRDefault="0085306A" w:rsidP="00F25C20">
      <w:pPr>
        <w:rPr>
          <w:b/>
        </w:rPr>
      </w:pPr>
    </w:p>
    <w:p w:rsidR="00AF5439" w:rsidRDefault="0085306A" w:rsidP="0085306A">
      <w:r>
        <w:br w:type="page"/>
      </w:r>
    </w:p>
    <w:p w:rsidR="00F25C20" w:rsidRDefault="00F25C20" w:rsidP="007A0C1C">
      <w:pPr>
        <w:shd w:val="clear" w:color="auto" w:fill="FDE9D9"/>
        <w:rPr>
          <w:b/>
        </w:rPr>
      </w:pPr>
    </w:p>
    <w:p w:rsidR="007A0C1C" w:rsidRDefault="007A0C1C" w:rsidP="007A0C1C">
      <w:pPr>
        <w:shd w:val="clear" w:color="auto" w:fill="FDE9D9"/>
      </w:pPr>
      <w:r>
        <w:rPr>
          <w:b/>
        </w:rPr>
        <w:t>PREP TASK 1.2</w:t>
      </w:r>
      <w:r w:rsidRPr="001717BC">
        <w:rPr>
          <w:b/>
        </w:rPr>
        <w:t>:</w:t>
      </w:r>
      <w:r w:rsidRPr="001717BC">
        <w:t xml:space="preserve"> </w:t>
      </w:r>
      <w:r>
        <w:t>Let N=</w:t>
      </w:r>
      <w:proofErr w:type="gramStart"/>
      <w:r>
        <w:t>3</w:t>
      </w:r>
      <w:proofErr w:type="gramEnd"/>
      <w:r>
        <w:t xml:space="preserve">. Draw the 3-bit adder and label all signals according to the VHDL model in </w:t>
      </w:r>
      <w:r>
        <w:fldChar w:fldCharType="begin"/>
      </w:r>
      <w:r>
        <w:instrText xml:space="preserve"> REF _Ref401520079 \h </w:instrText>
      </w:r>
      <w:r>
        <w:fldChar w:fldCharType="separate"/>
      </w:r>
      <w:r w:rsidR="005F6781">
        <w:rPr>
          <w:b/>
          <w:bCs/>
          <w:lang w:val="en-US"/>
        </w:rPr>
        <w:t>Error! Reference source not found.</w:t>
      </w:r>
      <w:r>
        <w:fldChar w:fldCharType="end"/>
      </w:r>
      <w:r>
        <w:t>. Use the following symbol of a 1-bit full adder in your sketch.</w:t>
      </w:r>
    </w:p>
    <w:p w:rsidR="007A0C1C" w:rsidRDefault="007A0C1C" w:rsidP="007A0C1C">
      <w:pPr>
        <w:shd w:val="clear" w:color="auto" w:fill="FDE9D9"/>
        <w:jc w:val="center"/>
      </w:pPr>
      <w:r>
        <w:object w:dxaOrig="2806" w:dyaOrig="2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75.75pt" o:ole="">
            <v:imagedata r:id="rId9" o:title=""/>
          </v:shape>
          <o:OLEObject Type="Embed" ProgID="Visio.Drawing.11" ShapeID="_x0000_i1025" DrawAspect="Content" ObjectID="_1509180168" r:id="rId10"/>
        </w:object>
      </w:r>
    </w:p>
    <w:p w:rsidR="007A0C1C" w:rsidRPr="001717BC" w:rsidRDefault="007A0C1C" w:rsidP="007A0C1C">
      <w:pPr>
        <w:shd w:val="clear" w:color="auto" w:fill="FDE9D9"/>
      </w:pPr>
    </w:p>
    <w:p w:rsidR="007A0C1C" w:rsidRDefault="007A0C1C" w:rsidP="002A615E"/>
    <w:tbl>
      <w:tblPr>
        <w:tblW w:w="5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7"/>
      </w:tblGrid>
      <w:tr w:rsidR="007A0C1C" w:rsidTr="00981462">
        <w:trPr>
          <w:trHeight w:val="4963"/>
        </w:trPr>
        <w:tc>
          <w:tcPr>
            <w:tcW w:w="5995" w:type="dxa"/>
            <w:shd w:val="clear" w:color="auto" w:fill="auto"/>
          </w:tcPr>
          <w:p w:rsidR="007A0C1C" w:rsidRDefault="00981462" w:rsidP="00981462">
            <w:r>
              <w:rPr>
                <w:noProof/>
                <w:lang w:val="en-US" w:eastAsia="en-US"/>
              </w:rPr>
              <w:drawing>
                <wp:inline distT="0" distB="0" distL="0" distR="0">
                  <wp:extent cx="6646545" cy="314134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bit_add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6545" cy="3141345"/>
                          </a:xfrm>
                          <a:prstGeom prst="rect">
                            <a:avLst/>
                          </a:prstGeom>
                        </pic:spPr>
                      </pic:pic>
                    </a:graphicData>
                  </a:graphic>
                </wp:inline>
              </w:drawing>
            </w:r>
          </w:p>
        </w:tc>
      </w:tr>
    </w:tbl>
    <w:p w:rsidR="000645F2" w:rsidRDefault="000645F2" w:rsidP="007A0C1C"/>
    <w:p w:rsidR="0085306A" w:rsidRDefault="0085306A" w:rsidP="000645F2">
      <w:pPr>
        <w:shd w:val="clear" w:color="auto" w:fill="FDE9D9"/>
        <w:rPr>
          <w:b/>
        </w:rPr>
      </w:pPr>
    </w:p>
    <w:p w:rsidR="000645F2" w:rsidRDefault="000645F2" w:rsidP="000645F2">
      <w:pPr>
        <w:shd w:val="clear" w:color="auto" w:fill="FDE9D9"/>
      </w:pPr>
      <w:r>
        <w:rPr>
          <w:b/>
        </w:rPr>
        <w:t>PREP TASK 1.3</w:t>
      </w:r>
      <w:r w:rsidRPr="001717BC">
        <w:rPr>
          <w:b/>
        </w:rPr>
        <w:t>:</w:t>
      </w:r>
      <w:r w:rsidRPr="001717BC">
        <w:t xml:space="preserve"> </w:t>
      </w:r>
      <w:r>
        <w:t xml:space="preserve">Write a test bench for the n-bit adder after reading again the text above about good test benches and test cases. </w:t>
      </w:r>
    </w:p>
    <w:p w:rsidR="000645F2" w:rsidRDefault="000645F2" w:rsidP="000645F2">
      <w:pPr>
        <w:shd w:val="clear" w:color="auto" w:fill="FDE9D9"/>
      </w:pPr>
    </w:p>
    <w:p w:rsidR="000645F2" w:rsidRDefault="000645F2" w:rsidP="000645F2">
      <w:pPr>
        <w:shd w:val="clear" w:color="auto" w:fill="FDE9D9"/>
      </w:pPr>
      <w:r>
        <w:t xml:space="preserve">Write down first at least </w:t>
      </w:r>
      <w:proofErr w:type="gramStart"/>
      <w:r>
        <w:t>5</w:t>
      </w:r>
      <w:proofErr w:type="gramEnd"/>
      <w:r>
        <w:t xml:space="preserve"> test cases (here: input stimuli to the n-bit adder) and explain why you have chosen those. In the lab, you will later have to measure the maximum propagation delay that the Ripple-Carry Adder can have. Therefore, your test bench should include a test case in which the maximum propagation delay occurs.</w:t>
      </w:r>
    </w:p>
    <w:p w:rsidR="000645F2" w:rsidRDefault="000645F2" w:rsidP="000645F2">
      <w:pPr>
        <w:shd w:val="clear" w:color="auto" w:fill="FDE9D9"/>
      </w:pPr>
    </w:p>
    <w:p w:rsidR="0085306A" w:rsidRDefault="000645F2" w:rsidP="000645F2">
      <w:pPr>
        <w:shd w:val="clear" w:color="auto" w:fill="FDE9D9"/>
        <w:rPr>
          <w:b/>
        </w:rPr>
      </w:pPr>
      <w:r w:rsidRPr="00CF45E4">
        <w:rPr>
          <w:b/>
        </w:rPr>
        <w:t xml:space="preserve">Extend the </w:t>
      </w:r>
      <w:r>
        <w:rPr>
          <w:b/>
        </w:rPr>
        <w:t>.</w:t>
      </w:r>
      <w:r w:rsidRPr="00CF45E4">
        <w:rPr>
          <w:b/>
        </w:rPr>
        <w:t xml:space="preserve">do-file provided in EMIL with your test cases and simulate your VHDL model. Insert your .do-file and the simulated waveform in the prep sheet.  </w:t>
      </w:r>
      <w:bookmarkStart w:id="1" w:name="_GoBack"/>
      <w:bookmarkEnd w:id="1"/>
    </w:p>
    <w:p w:rsidR="000645F2" w:rsidRDefault="000645F2" w:rsidP="000645F2">
      <w:pPr>
        <w:shd w:val="clear" w:color="auto" w:fill="FDE9D9"/>
        <w:rPr>
          <w:b/>
        </w:rPr>
      </w:pPr>
      <w:r w:rsidRPr="00CF45E4">
        <w:rPr>
          <w:b/>
        </w:rPr>
        <w:t xml:space="preserve"> </w:t>
      </w:r>
    </w:p>
    <w:p w:rsidR="000645F2" w:rsidRDefault="000645F2" w:rsidP="00093399">
      <w:pPr>
        <w:shd w:val="clear" w:color="auto" w:fill="FFFFFF"/>
        <w:rPr>
          <w:b/>
        </w:rPr>
      </w:pPr>
    </w:p>
    <w:p w:rsidR="000645F2" w:rsidRPr="00CF45E4" w:rsidRDefault="000645F2" w:rsidP="00093399">
      <w:pPr>
        <w:shd w:val="clear" w:color="auto" w:fill="FFFFFF"/>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7"/>
      </w:tblGrid>
      <w:tr w:rsidR="000645F2" w:rsidTr="0085306A">
        <w:trPr>
          <w:trHeight w:val="5459"/>
        </w:trPr>
        <w:tc>
          <w:tcPr>
            <w:tcW w:w="10598" w:type="dxa"/>
            <w:shd w:val="clear" w:color="auto" w:fill="auto"/>
          </w:tcPr>
          <w:p w:rsidR="000645F2" w:rsidRDefault="000645F2" w:rsidP="00093399"/>
          <w:p w:rsidR="000645F2" w:rsidRDefault="0085306A" w:rsidP="0085306A">
            <w:r>
              <w:t>Test cases:</w:t>
            </w:r>
          </w:p>
        </w:tc>
      </w:tr>
      <w:tr w:rsidR="0085306A" w:rsidTr="0085306A">
        <w:trPr>
          <w:trHeight w:val="5459"/>
        </w:trPr>
        <w:tc>
          <w:tcPr>
            <w:tcW w:w="10598" w:type="dxa"/>
            <w:tcBorders>
              <w:top w:val="single" w:sz="4" w:space="0" w:color="auto"/>
              <w:left w:val="single" w:sz="4" w:space="0" w:color="auto"/>
              <w:bottom w:val="single" w:sz="4" w:space="0" w:color="auto"/>
              <w:right w:val="single" w:sz="4" w:space="0" w:color="auto"/>
            </w:tcBorders>
            <w:shd w:val="clear" w:color="auto" w:fill="auto"/>
          </w:tcPr>
          <w:p w:rsidR="0085306A" w:rsidRDefault="0085306A" w:rsidP="007C15C9"/>
          <w:p w:rsidR="0085306A" w:rsidRDefault="0085306A" w:rsidP="007C15C9">
            <w:r>
              <w:t>Simulation results:</w:t>
            </w:r>
          </w:p>
        </w:tc>
      </w:tr>
    </w:tbl>
    <w:p w:rsidR="0085306A" w:rsidRDefault="0085306A" w:rsidP="0085306A">
      <w:pPr>
        <w:rPr>
          <w:b/>
        </w:rPr>
      </w:pPr>
    </w:p>
    <w:p w:rsidR="0085306A" w:rsidRDefault="0085306A" w:rsidP="007C15C9">
      <w:pPr>
        <w:shd w:val="clear" w:color="auto" w:fill="FDE9D9"/>
        <w:rPr>
          <w:b/>
        </w:rPr>
      </w:pPr>
    </w:p>
    <w:p w:rsidR="00DF7C63" w:rsidRDefault="00DF7C63" w:rsidP="00DF7C63">
      <w:pPr>
        <w:shd w:val="clear" w:color="auto" w:fill="FDE9D9"/>
      </w:pPr>
      <w:r>
        <w:rPr>
          <w:b/>
        </w:rPr>
        <w:t>PREP TASK 3.1</w:t>
      </w:r>
      <w:r w:rsidRPr="001717BC">
        <w:rPr>
          <w:b/>
        </w:rPr>
        <w:t>:</w:t>
      </w:r>
      <w:r w:rsidRPr="001717BC">
        <w:t xml:space="preserve"> </w:t>
      </w:r>
      <w:r>
        <w:t xml:space="preserve">Use the same test bench as in PREP TASK 1.3 (minor modifications are required since file and entity name have changed) to simulate the arithmetic adder. Compare the results of 1.3 and 3.1 and insert the waveforms in the prep sheet. </w:t>
      </w:r>
    </w:p>
    <w:p w:rsidR="0085306A" w:rsidRDefault="0085306A" w:rsidP="00DF7C63">
      <w:pPr>
        <w:shd w:val="clear" w:color="auto" w:fill="FDE9D9"/>
      </w:pPr>
    </w:p>
    <w:p w:rsidR="00DF7C63" w:rsidRDefault="00DF7C63" w:rsidP="007A0C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7"/>
      </w:tblGrid>
      <w:tr w:rsidR="00DF7C63" w:rsidTr="0085306A">
        <w:tc>
          <w:tcPr>
            <w:tcW w:w="10598" w:type="dxa"/>
            <w:shd w:val="clear" w:color="auto" w:fill="auto"/>
          </w:tcPr>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p w:rsidR="00DF7C63" w:rsidRDefault="00DF7C63" w:rsidP="00093399"/>
        </w:tc>
      </w:tr>
      <w:bookmarkEnd w:id="0"/>
    </w:tbl>
    <w:p w:rsidR="00D14B55" w:rsidRDefault="00D14B55" w:rsidP="00DF7C63"/>
    <w:sectPr w:rsidR="00D14B55" w:rsidSect="00AF5439">
      <w:headerReference w:type="default" r:id="rId12"/>
      <w:pgSz w:w="11907" w:h="16840" w:code="9"/>
      <w:pgMar w:top="720" w:right="720" w:bottom="720" w:left="720" w:header="680" w:footer="34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D63" w:rsidRDefault="004D2D63" w:rsidP="00B45F09">
      <w:r>
        <w:separator/>
      </w:r>
    </w:p>
  </w:endnote>
  <w:endnote w:type="continuationSeparator" w:id="0">
    <w:p w:rsidR="004D2D63" w:rsidRDefault="004D2D63" w:rsidP="00B45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AW Frutiger Next Regular">
    <w:altName w:val="Bell MT"/>
    <w:charset w:val="00"/>
    <w:family w:val="auto"/>
    <w:pitch w:val="variable"/>
    <w:sig w:usb0="00000003" w:usb1="0000004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D63" w:rsidRDefault="004D2D63" w:rsidP="00B45F09">
      <w:r>
        <w:separator/>
      </w:r>
    </w:p>
  </w:footnote>
  <w:footnote w:type="continuationSeparator" w:id="0">
    <w:p w:rsidR="004D2D63" w:rsidRDefault="004D2D63" w:rsidP="00B45F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77F" w:rsidRDefault="00C6277F" w:rsidP="00B45F09">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2549D7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058103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BC81464"/>
    <w:lvl w:ilvl="0">
      <w:start w:val="1"/>
      <w:numFmt w:val="decimal"/>
      <w:pStyle w:val="ListNumber3"/>
      <w:lvlText w:val="%1."/>
      <w:lvlJc w:val="left"/>
      <w:pPr>
        <w:tabs>
          <w:tab w:val="num" w:pos="926"/>
        </w:tabs>
        <w:ind w:left="926" w:hanging="360"/>
      </w:pPr>
    </w:lvl>
  </w:abstractNum>
  <w:abstractNum w:abstractNumId="3">
    <w:nsid w:val="FFFFFF7F"/>
    <w:multiLevelType w:val="singleLevel"/>
    <w:tmpl w:val="97EA5976"/>
    <w:lvl w:ilvl="0">
      <w:start w:val="1"/>
      <w:numFmt w:val="decimal"/>
      <w:pStyle w:val="ListNumber2"/>
      <w:lvlText w:val="%1."/>
      <w:lvlJc w:val="left"/>
      <w:pPr>
        <w:tabs>
          <w:tab w:val="num" w:pos="643"/>
        </w:tabs>
        <w:ind w:left="643" w:hanging="360"/>
      </w:pPr>
    </w:lvl>
  </w:abstractNum>
  <w:abstractNum w:abstractNumId="4">
    <w:nsid w:val="FFFFFF80"/>
    <w:multiLevelType w:val="singleLevel"/>
    <w:tmpl w:val="1988C97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D974C27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8544F3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C90744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13A9812"/>
    <w:lvl w:ilvl="0">
      <w:start w:val="1"/>
      <w:numFmt w:val="decimal"/>
      <w:pStyle w:val="ListNumber"/>
      <w:lvlText w:val="%1."/>
      <w:lvlJc w:val="left"/>
      <w:pPr>
        <w:tabs>
          <w:tab w:val="num" w:pos="360"/>
        </w:tabs>
        <w:ind w:left="360" w:hanging="360"/>
      </w:pPr>
    </w:lvl>
  </w:abstractNum>
  <w:abstractNum w:abstractNumId="9">
    <w:nsid w:val="FFFFFF89"/>
    <w:multiLevelType w:val="singleLevel"/>
    <w:tmpl w:val="ABD8284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B15C32"/>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11">
    <w:nsid w:val="064525C5"/>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nsid w:val="0D3266B4"/>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13">
    <w:nsid w:val="0ED6505C"/>
    <w:multiLevelType w:val="hybridMultilevel"/>
    <w:tmpl w:val="38F8EC6E"/>
    <w:lvl w:ilvl="0" w:tplc="336AE9B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8E528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nsid w:val="271A4CD4"/>
    <w:multiLevelType w:val="hybridMultilevel"/>
    <w:tmpl w:val="44CA8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6FB69E1"/>
    <w:multiLevelType w:val="hybridMultilevel"/>
    <w:tmpl w:val="CFF2FE04"/>
    <w:lvl w:ilvl="0" w:tplc="61568E52">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3DC74B9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nsid w:val="3F3815BF"/>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19">
    <w:nsid w:val="3F887E2E"/>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20">
    <w:nsid w:val="5F3B2123"/>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21">
    <w:nsid w:val="677D012B"/>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22">
    <w:nsid w:val="6CAE25D3"/>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23">
    <w:nsid w:val="6D0F3335"/>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24">
    <w:nsid w:val="6E7558FB"/>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25">
    <w:nsid w:val="701F2068"/>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26">
    <w:nsid w:val="71953701"/>
    <w:multiLevelType w:val="singleLevel"/>
    <w:tmpl w:val="485C54CA"/>
    <w:lvl w:ilvl="0">
      <w:start w:val="1"/>
      <w:numFmt w:val="bullet"/>
      <w:lvlText w:val=""/>
      <w:lvlJc w:val="left"/>
      <w:pPr>
        <w:tabs>
          <w:tab w:val="num" w:pos="360"/>
        </w:tabs>
        <w:ind w:left="340" w:hanging="340"/>
      </w:pPr>
      <w:rPr>
        <w:rFonts w:ascii="Symbol" w:hAnsi="Symbol" w:hint="default"/>
      </w:rPr>
    </w:lvl>
  </w:abstractNum>
  <w:abstractNum w:abstractNumId="27">
    <w:nsid w:val="72A33117"/>
    <w:multiLevelType w:val="singleLevel"/>
    <w:tmpl w:val="485C54CA"/>
    <w:lvl w:ilvl="0">
      <w:start w:val="1"/>
      <w:numFmt w:val="bullet"/>
      <w:lvlText w:val=""/>
      <w:lvlJc w:val="left"/>
      <w:pPr>
        <w:tabs>
          <w:tab w:val="num" w:pos="360"/>
        </w:tabs>
        <w:ind w:left="340" w:hanging="340"/>
      </w:pPr>
      <w:rPr>
        <w:rFonts w:ascii="Symbol" w:hAnsi="Symbol" w:hint="default"/>
      </w:rPr>
    </w:lvl>
  </w:abstractNum>
  <w:num w:numId="1">
    <w:abstractNumId w:val="17"/>
  </w:num>
  <w:num w:numId="2">
    <w:abstractNumId w:val="14"/>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3"/>
  </w:num>
  <w:num w:numId="15">
    <w:abstractNumId w:val="12"/>
  </w:num>
  <w:num w:numId="16">
    <w:abstractNumId w:val="21"/>
  </w:num>
  <w:num w:numId="17">
    <w:abstractNumId w:val="10"/>
  </w:num>
  <w:num w:numId="18">
    <w:abstractNumId w:val="19"/>
  </w:num>
  <w:num w:numId="19">
    <w:abstractNumId w:val="25"/>
  </w:num>
  <w:num w:numId="20">
    <w:abstractNumId w:val="27"/>
  </w:num>
  <w:num w:numId="21">
    <w:abstractNumId w:val="24"/>
  </w:num>
  <w:num w:numId="22">
    <w:abstractNumId w:val="20"/>
  </w:num>
  <w:num w:numId="23">
    <w:abstractNumId w:val="26"/>
  </w:num>
  <w:num w:numId="24">
    <w:abstractNumId w:val="22"/>
  </w:num>
  <w:num w:numId="25">
    <w:abstractNumId w:val="18"/>
  </w:num>
  <w:num w:numId="26">
    <w:abstractNumId w:val="13"/>
  </w:num>
  <w:num w:numId="27">
    <w:abstractNumId w:val="15"/>
  </w:num>
  <w:num w:numId="28">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0DD"/>
    <w:rsid w:val="0000128E"/>
    <w:rsid w:val="0000536C"/>
    <w:rsid w:val="000150C3"/>
    <w:rsid w:val="00015539"/>
    <w:rsid w:val="00015C8A"/>
    <w:rsid w:val="00020C24"/>
    <w:rsid w:val="00026284"/>
    <w:rsid w:val="0004604E"/>
    <w:rsid w:val="00057898"/>
    <w:rsid w:val="000645F2"/>
    <w:rsid w:val="00070992"/>
    <w:rsid w:val="00072513"/>
    <w:rsid w:val="00072526"/>
    <w:rsid w:val="00076FB1"/>
    <w:rsid w:val="0009005C"/>
    <w:rsid w:val="00093399"/>
    <w:rsid w:val="000A38DE"/>
    <w:rsid w:val="000A45BA"/>
    <w:rsid w:val="000B7A45"/>
    <w:rsid w:val="000D5CAA"/>
    <w:rsid w:val="000E526D"/>
    <w:rsid w:val="000E5EEB"/>
    <w:rsid w:val="000E78F7"/>
    <w:rsid w:val="00113EFE"/>
    <w:rsid w:val="0011504A"/>
    <w:rsid w:val="001336D1"/>
    <w:rsid w:val="00133ADE"/>
    <w:rsid w:val="00144B89"/>
    <w:rsid w:val="001526D0"/>
    <w:rsid w:val="00161FDC"/>
    <w:rsid w:val="0017397A"/>
    <w:rsid w:val="00174A9F"/>
    <w:rsid w:val="00176A1C"/>
    <w:rsid w:val="00183087"/>
    <w:rsid w:val="00191793"/>
    <w:rsid w:val="001A0A75"/>
    <w:rsid w:val="001A5451"/>
    <w:rsid w:val="001A7035"/>
    <w:rsid w:val="001B677D"/>
    <w:rsid w:val="001D2766"/>
    <w:rsid w:val="001E2367"/>
    <w:rsid w:val="001E6CA5"/>
    <w:rsid w:val="001F557B"/>
    <w:rsid w:val="001F6056"/>
    <w:rsid w:val="00200041"/>
    <w:rsid w:val="0020477E"/>
    <w:rsid w:val="00221854"/>
    <w:rsid w:val="00242D0C"/>
    <w:rsid w:val="00246071"/>
    <w:rsid w:val="0025399A"/>
    <w:rsid w:val="00257E68"/>
    <w:rsid w:val="0026170B"/>
    <w:rsid w:val="002802A4"/>
    <w:rsid w:val="00281EC3"/>
    <w:rsid w:val="00283BEB"/>
    <w:rsid w:val="002845AF"/>
    <w:rsid w:val="002910E9"/>
    <w:rsid w:val="002979B5"/>
    <w:rsid w:val="002A315D"/>
    <w:rsid w:val="002A615E"/>
    <w:rsid w:val="002B5B70"/>
    <w:rsid w:val="002C5B47"/>
    <w:rsid w:val="002D05CE"/>
    <w:rsid w:val="002D1A54"/>
    <w:rsid w:val="002D1DEA"/>
    <w:rsid w:val="002D2375"/>
    <w:rsid w:val="002D2969"/>
    <w:rsid w:val="002D2C08"/>
    <w:rsid w:val="002D2C79"/>
    <w:rsid w:val="002D6270"/>
    <w:rsid w:val="002E6902"/>
    <w:rsid w:val="002E7979"/>
    <w:rsid w:val="002F1070"/>
    <w:rsid w:val="002F353B"/>
    <w:rsid w:val="00302787"/>
    <w:rsid w:val="00302E6C"/>
    <w:rsid w:val="003074FA"/>
    <w:rsid w:val="00315C26"/>
    <w:rsid w:val="00321600"/>
    <w:rsid w:val="00322DD9"/>
    <w:rsid w:val="00323AAB"/>
    <w:rsid w:val="00325ABF"/>
    <w:rsid w:val="00331F99"/>
    <w:rsid w:val="00333A27"/>
    <w:rsid w:val="003604DF"/>
    <w:rsid w:val="00362E2A"/>
    <w:rsid w:val="00364D46"/>
    <w:rsid w:val="00375F7F"/>
    <w:rsid w:val="003767A6"/>
    <w:rsid w:val="003941A3"/>
    <w:rsid w:val="003A0D63"/>
    <w:rsid w:val="003A3BEA"/>
    <w:rsid w:val="003A623B"/>
    <w:rsid w:val="003B3BB6"/>
    <w:rsid w:val="003B772E"/>
    <w:rsid w:val="003C7D5A"/>
    <w:rsid w:val="003D1414"/>
    <w:rsid w:val="003D237C"/>
    <w:rsid w:val="003D3AE4"/>
    <w:rsid w:val="003E0302"/>
    <w:rsid w:val="003F1AE5"/>
    <w:rsid w:val="003F492C"/>
    <w:rsid w:val="003F7972"/>
    <w:rsid w:val="004035FD"/>
    <w:rsid w:val="00410FE2"/>
    <w:rsid w:val="00415521"/>
    <w:rsid w:val="0041573C"/>
    <w:rsid w:val="00421CA5"/>
    <w:rsid w:val="00435827"/>
    <w:rsid w:val="0044232E"/>
    <w:rsid w:val="00444981"/>
    <w:rsid w:val="00444DC1"/>
    <w:rsid w:val="004463A0"/>
    <w:rsid w:val="00454CD1"/>
    <w:rsid w:val="00456136"/>
    <w:rsid w:val="004750D2"/>
    <w:rsid w:val="0047781B"/>
    <w:rsid w:val="00490E37"/>
    <w:rsid w:val="004930DD"/>
    <w:rsid w:val="004A6C9D"/>
    <w:rsid w:val="004C5610"/>
    <w:rsid w:val="004D1165"/>
    <w:rsid w:val="004D22BA"/>
    <w:rsid w:val="004D2AEC"/>
    <w:rsid w:val="004D2D63"/>
    <w:rsid w:val="004E3560"/>
    <w:rsid w:val="004E58B5"/>
    <w:rsid w:val="004F5084"/>
    <w:rsid w:val="005014EA"/>
    <w:rsid w:val="00523356"/>
    <w:rsid w:val="00524CB4"/>
    <w:rsid w:val="005314F3"/>
    <w:rsid w:val="00554BD4"/>
    <w:rsid w:val="00556165"/>
    <w:rsid w:val="00561850"/>
    <w:rsid w:val="005649FD"/>
    <w:rsid w:val="00571C18"/>
    <w:rsid w:val="00581BE4"/>
    <w:rsid w:val="00587DC8"/>
    <w:rsid w:val="005B27A1"/>
    <w:rsid w:val="005B4CEC"/>
    <w:rsid w:val="005D2C35"/>
    <w:rsid w:val="005E7CE8"/>
    <w:rsid w:val="005F150B"/>
    <w:rsid w:val="005F212B"/>
    <w:rsid w:val="005F3C8D"/>
    <w:rsid w:val="005F6781"/>
    <w:rsid w:val="00601620"/>
    <w:rsid w:val="00616BDE"/>
    <w:rsid w:val="00617076"/>
    <w:rsid w:val="00625AB1"/>
    <w:rsid w:val="00631454"/>
    <w:rsid w:val="006500FB"/>
    <w:rsid w:val="00651258"/>
    <w:rsid w:val="00651AF6"/>
    <w:rsid w:val="0065436C"/>
    <w:rsid w:val="0065676E"/>
    <w:rsid w:val="00663081"/>
    <w:rsid w:val="006643A6"/>
    <w:rsid w:val="006705B0"/>
    <w:rsid w:val="006802A4"/>
    <w:rsid w:val="00683844"/>
    <w:rsid w:val="00683F76"/>
    <w:rsid w:val="00683FC6"/>
    <w:rsid w:val="00685C3F"/>
    <w:rsid w:val="006931A1"/>
    <w:rsid w:val="006B3D6B"/>
    <w:rsid w:val="006B4185"/>
    <w:rsid w:val="006B4EAA"/>
    <w:rsid w:val="006C3643"/>
    <w:rsid w:val="006D44A2"/>
    <w:rsid w:val="006E06F0"/>
    <w:rsid w:val="006E0ABB"/>
    <w:rsid w:val="006E45C2"/>
    <w:rsid w:val="00707509"/>
    <w:rsid w:val="00712DCC"/>
    <w:rsid w:val="0072087A"/>
    <w:rsid w:val="00735D24"/>
    <w:rsid w:val="00751A99"/>
    <w:rsid w:val="00757E33"/>
    <w:rsid w:val="00763A3B"/>
    <w:rsid w:val="00780773"/>
    <w:rsid w:val="00781A82"/>
    <w:rsid w:val="00791A55"/>
    <w:rsid w:val="007A0258"/>
    <w:rsid w:val="007A0C1C"/>
    <w:rsid w:val="007A6F0E"/>
    <w:rsid w:val="007B0B0C"/>
    <w:rsid w:val="007B19E5"/>
    <w:rsid w:val="007B7BFD"/>
    <w:rsid w:val="007C15C9"/>
    <w:rsid w:val="007C5953"/>
    <w:rsid w:val="007D1602"/>
    <w:rsid w:val="007D3473"/>
    <w:rsid w:val="007E7904"/>
    <w:rsid w:val="007F2578"/>
    <w:rsid w:val="00813306"/>
    <w:rsid w:val="00817510"/>
    <w:rsid w:val="00820AC7"/>
    <w:rsid w:val="00827975"/>
    <w:rsid w:val="00833586"/>
    <w:rsid w:val="00841BA4"/>
    <w:rsid w:val="008470A5"/>
    <w:rsid w:val="008476F1"/>
    <w:rsid w:val="0085306A"/>
    <w:rsid w:val="00862151"/>
    <w:rsid w:val="00864D1D"/>
    <w:rsid w:val="00871A9E"/>
    <w:rsid w:val="008802BB"/>
    <w:rsid w:val="00887B2E"/>
    <w:rsid w:val="008900F6"/>
    <w:rsid w:val="00890FAF"/>
    <w:rsid w:val="008939D3"/>
    <w:rsid w:val="008D0282"/>
    <w:rsid w:val="008D4F06"/>
    <w:rsid w:val="008D719F"/>
    <w:rsid w:val="008D7DCA"/>
    <w:rsid w:val="008E4FFB"/>
    <w:rsid w:val="008E50DC"/>
    <w:rsid w:val="008E5999"/>
    <w:rsid w:val="008F1C44"/>
    <w:rsid w:val="008F63C5"/>
    <w:rsid w:val="009026C4"/>
    <w:rsid w:val="00912971"/>
    <w:rsid w:val="00913297"/>
    <w:rsid w:val="00924DAD"/>
    <w:rsid w:val="00931238"/>
    <w:rsid w:val="0093242E"/>
    <w:rsid w:val="0093584D"/>
    <w:rsid w:val="00946767"/>
    <w:rsid w:val="00957512"/>
    <w:rsid w:val="00957BDC"/>
    <w:rsid w:val="009613BC"/>
    <w:rsid w:val="00965F4A"/>
    <w:rsid w:val="00966D4A"/>
    <w:rsid w:val="0097239D"/>
    <w:rsid w:val="00981309"/>
    <w:rsid w:val="00981462"/>
    <w:rsid w:val="009856EB"/>
    <w:rsid w:val="009A5489"/>
    <w:rsid w:val="009A569F"/>
    <w:rsid w:val="009A5B69"/>
    <w:rsid w:val="009A7F85"/>
    <w:rsid w:val="009B1FFE"/>
    <w:rsid w:val="009B6E23"/>
    <w:rsid w:val="009C5BAC"/>
    <w:rsid w:val="009D3CFE"/>
    <w:rsid w:val="009D4897"/>
    <w:rsid w:val="009D4DCF"/>
    <w:rsid w:val="009D6AF3"/>
    <w:rsid w:val="009E1F23"/>
    <w:rsid w:val="009E6B9B"/>
    <w:rsid w:val="00A04E77"/>
    <w:rsid w:val="00A14ACB"/>
    <w:rsid w:val="00A152AE"/>
    <w:rsid w:val="00A311EA"/>
    <w:rsid w:val="00A339E3"/>
    <w:rsid w:val="00A41D42"/>
    <w:rsid w:val="00A44723"/>
    <w:rsid w:val="00A6064B"/>
    <w:rsid w:val="00A72C9D"/>
    <w:rsid w:val="00A75041"/>
    <w:rsid w:val="00A838A6"/>
    <w:rsid w:val="00A87FAC"/>
    <w:rsid w:val="00A91859"/>
    <w:rsid w:val="00A92926"/>
    <w:rsid w:val="00A93036"/>
    <w:rsid w:val="00AB2BE0"/>
    <w:rsid w:val="00AB53C8"/>
    <w:rsid w:val="00AB5994"/>
    <w:rsid w:val="00AC2BF3"/>
    <w:rsid w:val="00AD22E8"/>
    <w:rsid w:val="00AF5439"/>
    <w:rsid w:val="00B02119"/>
    <w:rsid w:val="00B030F6"/>
    <w:rsid w:val="00B221DD"/>
    <w:rsid w:val="00B24836"/>
    <w:rsid w:val="00B30382"/>
    <w:rsid w:val="00B377C9"/>
    <w:rsid w:val="00B45F09"/>
    <w:rsid w:val="00B46513"/>
    <w:rsid w:val="00B47431"/>
    <w:rsid w:val="00B50AD1"/>
    <w:rsid w:val="00B75FA7"/>
    <w:rsid w:val="00B86388"/>
    <w:rsid w:val="00B931E5"/>
    <w:rsid w:val="00B9767D"/>
    <w:rsid w:val="00BA25D5"/>
    <w:rsid w:val="00BA2B6D"/>
    <w:rsid w:val="00BB75E9"/>
    <w:rsid w:val="00BC1057"/>
    <w:rsid w:val="00BC25C9"/>
    <w:rsid w:val="00BC2DDE"/>
    <w:rsid w:val="00BD33B8"/>
    <w:rsid w:val="00BD66BB"/>
    <w:rsid w:val="00BE0C2A"/>
    <w:rsid w:val="00BE5BC9"/>
    <w:rsid w:val="00BE63B7"/>
    <w:rsid w:val="00BF04E1"/>
    <w:rsid w:val="00BF6559"/>
    <w:rsid w:val="00BF6E91"/>
    <w:rsid w:val="00C04CAE"/>
    <w:rsid w:val="00C15DA3"/>
    <w:rsid w:val="00C21DF0"/>
    <w:rsid w:val="00C368A4"/>
    <w:rsid w:val="00C417A8"/>
    <w:rsid w:val="00C418FB"/>
    <w:rsid w:val="00C4713B"/>
    <w:rsid w:val="00C50AE3"/>
    <w:rsid w:val="00C50DB7"/>
    <w:rsid w:val="00C518D1"/>
    <w:rsid w:val="00C558E6"/>
    <w:rsid w:val="00C60272"/>
    <w:rsid w:val="00C6277F"/>
    <w:rsid w:val="00C666A1"/>
    <w:rsid w:val="00C74F41"/>
    <w:rsid w:val="00C810CB"/>
    <w:rsid w:val="00C84DD8"/>
    <w:rsid w:val="00C91ABE"/>
    <w:rsid w:val="00C930E3"/>
    <w:rsid w:val="00CB2992"/>
    <w:rsid w:val="00CB57C5"/>
    <w:rsid w:val="00CC1265"/>
    <w:rsid w:val="00D0084B"/>
    <w:rsid w:val="00D13138"/>
    <w:rsid w:val="00D14B55"/>
    <w:rsid w:val="00D20EE9"/>
    <w:rsid w:val="00D215D9"/>
    <w:rsid w:val="00D218D1"/>
    <w:rsid w:val="00D307F5"/>
    <w:rsid w:val="00D4230A"/>
    <w:rsid w:val="00D47494"/>
    <w:rsid w:val="00D50D35"/>
    <w:rsid w:val="00D64499"/>
    <w:rsid w:val="00D6478F"/>
    <w:rsid w:val="00D74F7B"/>
    <w:rsid w:val="00DA50DD"/>
    <w:rsid w:val="00DB00C7"/>
    <w:rsid w:val="00DC4052"/>
    <w:rsid w:val="00DD55FE"/>
    <w:rsid w:val="00DE0054"/>
    <w:rsid w:val="00DE19B9"/>
    <w:rsid w:val="00DE2B9D"/>
    <w:rsid w:val="00DE6C14"/>
    <w:rsid w:val="00DF7C63"/>
    <w:rsid w:val="00E26373"/>
    <w:rsid w:val="00E446AA"/>
    <w:rsid w:val="00E50FD6"/>
    <w:rsid w:val="00E53156"/>
    <w:rsid w:val="00E57FCB"/>
    <w:rsid w:val="00E62D20"/>
    <w:rsid w:val="00E652D0"/>
    <w:rsid w:val="00E765A4"/>
    <w:rsid w:val="00E777A9"/>
    <w:rsid w:val="00E8452A"/>
    <w:rsid w:val="00E86EB8"/>
    <w:rsid w:val="00E92976"/>
    <w:rsid w:val="00E94194"/>
    <w:rsid w:val="00EA099D"/>
    <w:rsid w:val="00EB213C"/>
    <w:rsid w:val="00EB3EC6"/>
    <w:rsid w:val="00EB6FDF"/>
    <w:rsid w:val="00EC06F9"/>
    <w:rsid w:val="00EE54B1"/>
    <w:rsid w:val="00EF44B1"/>
    <w:rsid w:val="00F04B56"/>
    <w:rsid w:val="00F20369"/>
    <w:rsid w:val="00F24664"/>
    <w:rsid w:val="00F25C20"/>
    <w:rsid w:val="00F44AC3"/>
    <w:rsid w:val="00F45BD8"/>
    <w:rsid w:val="00F55A95"/>
    <w:rsid w:val="00F602F3"/>
    <w:rsid w:val="00F67704"/>
    <w:rsid w:val="00F75F50"/>
    <w:rsid w:val="00F80C4C"/>
    <w:rsid w:val="00F828D2"/>
    <w:rsid w:val="00F84989"/>
    <w:rsid w:val="00F97C9B"/>
    <w:rsid w:val="00FB3E3D"/>
    <w:rsid w:val="00FC09B0"/>
    <w:rsid w:val="00FD4BBC"/>
    <w:rsid w:val="00FD682E"/>
    <w:rsid w:val="00FE4132"/>
    <w:rsid w:val="00FE4EE7"/>
    <w:rsid w:val="00FF5F07"/>
    <w:rsid w:val="00FF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B8C715F-60E1-4515-91CD-79748C83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664"/>
    <w:rPr>
      <w:rFonts w:ascii="HAW Frutiger Next Regular" w:hAnsi="HAW Frutiger Next Regular"/>
      <w:sz w:val="22"/>
      <w:lang w:val="en-GB" w:eastAsia="de-DE"/>
    </w:rPr>
  </w:style>
  <w:style w:type="paragraph" w:styleId="Heading1">
    <w:name w:val="heading 1"/>
    <w:basedOn w:val="Normal"/>
    <w:next w:val="Normal"/>
    <w:qFormat/>
    <w:rsid w:val="00B45F09"/>
    <w:pPr>
      <w:keepNext/>
      <w:spacing w:before="240" w:after="60"/>
      <w:outlineLvl w:val="0"/>
    </w:pPr>
    <w:rPr>
      <w:b/>
      <w:kern w:val="28"/>
      <w:sz w:val="36"/>
    </w:rPr>
  </w:style>
  <w:style w:type="paragraph" w:styleId="Heading2">
    <w:name w:val="heading 2"/>
    <w:basedOn w:val="Normal"/>
    <w:next w:val="Normal"/>
    <w:qFormat/>
    <w:rsid w:val="002A615E"/>
    <w:pPr>
      <w:keepNext/>
      <w:spacing w:before="240" w:after="60"/>
      <w:outlineLvl w:val="1"/>
    </w:pPr>
    <w:rPr>
      <w:b/>
      <w:sz w:val="28"/>
    </w:rPr>
  </w:style>
  <w:style w:type="paragraph" w:styleId="Heading3">
    <w:name w:val="heading 3"/>
    <w:basedOn w:val="Normal"/>
    <w:next w:val="Normal"/>
    <w:qFormat/>
    <w:rsid w:val="00B30382"/>
    <w:pPr>
      <w:keepNext/>
      <w:spacing w:before="240" w:after="60"/>
      <w:outlineLvl w:val="2"/>
    </w:pPr>
    <w:rPr>
      <w:b/>
      <w:sz w:val="24"/>
    </w:rPr>
  </w:style>
  <w:style w:type="paragraph" w:styleId="Heading4">
    <w:name w:val="heading 4"/>
    <w:basedOn w:val="Normal"/>
    <w:next w:val="Normal"/>
    <w:qFormat/>
    <w:rsid w:val="00B30382"/>
    <w:pPr>
      <w:keepNext/>
      <w:spacing w:before="240" w:after="60"/>
      <w:outlineLvl w:val="3"/>
    </w:pPr>
    <w:rPr>
      <w:rFonts w:ascii="Arial" w:hAnsi="Arial"/>
      <w:b/>
      <w:sz w:val="24"/>
    </w:rPr>
  </w:style>
  <w:style w:type="paragraph" w:styleId="Heading5">
    <w:name w:val="heading 5"/>
    <w:basedOn w:val="Normal"/>
    <w:next w:val="Normal"/>
    <w:qFormat/>
    <w:rsid w:val="00B30382"/>
    <w:pPr>
      <w:spacing w:before="240" w:after="60"/>
      <w:outlineLvl w:val="4"/>
    </w:pPr>
    <w:rPr>
      <w:rFonts w:ascii="Arial" w:hAnsi="Arial"/>
    </w:rPr>
  </w:style>
  <w:style w:type="paragraph" w:styleId="Heading6">
    <w:name w:val="heading 6"/>
    <w:basedOn w:val="Normal"/>
    <w:next w:val="Normal"/>
    <w:qFormat/>
    <w:rsid w:val="00B30382"/>
    <w:pPr>
      <w:spacing w:before="240" w:after="60"/>
      <w:outlineLvl w:val="5"/>
    </w:pPr>
    <w:rPr>
      <w:i/>
    </w:rPr>
  </w:style>
  <w:style w:type="paragraph" w:styleId="Heading7">
    <w:name w:val="heading 7"/>
    <w:basedOn w:val="Normal"/>
    <w:next w:val="Normal"/>
    <w:qFormat/>
    <w:rsid w:val="00B30382"/>
    <w:pPr>
      <w:spacing w:before="240" w:after="60"/>
      <w:outlineLvl w:val="6"/>
    </w:pPr>
    <w:rPr>
      <w:rFonts w:ascii="Arial" w:hAnsi="Arial"/>
    </w:rPr>
  </w:style>
  <w:style w:type="paragraph" w:styleId="Heading8">
    <w:name w:val="heading 8"/>
    <w:basedOn w:val="Normal"/>
    <w:next w:val="Normal"/>
    <w:qFormat/>
    <w:rsid w:val="00B30382"/>
    <w:pPr>
      <w:spacing w:before="240" w:after="60"/>
      <w:outlineLvl w:val="7"/>
    </w:pPr>
    <w:rPr>
      <w:rFonts w:ascii="Arial" w:hAnsi="Arial"/>
      <w:i/>
    </w:rPr>
  </w:style>
  <w:style w:type="paragraph" w:styleId="Heading9">
    <w:name w:val="heading 9"/>
    <w:basedOn w:val="Normal"/>
    <w:next w:val="Normal"/>
    <w:qFormat/>
    <w:rsid w:val="00B30382"/>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0382"/>
    <w:pPr>
      <w:tabs>
        <w:tab w:val="center" w:pos="4536"/>
        <w:tab w:val="right" w:pos="9072"/>
      </w:tabs>
    </w:pPr>
  </w:style>
  <w:style w:type="paragraph" w:styleId="Footer">
    <w:name w:val="footer"/>
    <w:basedOn w:val="Normal"/>
    <w:rsid w:val="00B30382"/>
    <w:pPr>
      <w:tabs>
        <w:tab w:val="center" w:pos="4536"/>
        <w:tab w:val="right" w:pos="9072"/>
      </w:tabs>
    </w:pPr>
  </w:style>
  <w:style w:type="paragraph" w:customStyle="1" w:styleId="toa">
    <w:name w:val="toa"/>
    <w:basedOn w:val="Normal"/>
    <w:rsid w:val="00B30382"/>
    <w:pPr>
      <w:tabs>
        <w:tab w:val="left" w:pos="9000"/>
        <w:tab w:val="right" w:pos="9360"/>
      </w:tabs>
      <w:suppressAutoHyphens/>
    </w:pPr>
    <w:rPr>
      <w:rFonts w:ascii="Courier" w:hAnsi="Courier"/>
    </w:rPr>
  </w:style>
  <w:style w:type="character" w:customStyle="1" w:styleId="EquationCaption">
    <w:name w:val="_Equation Caption"/>
    <w:rsid w:val="00B30382"/>
  </w:style>
  <w:style w:type="character" w:styleId="Hyperlink">
    <w:name w:val="Hyperlink"/>
    <w:rsid w:val="00B30382"/>
    <w:rPr>
      <w:color w:val="0000FF"/>
      <w:u w:val="single"/>
    </w:rPr>
  </w:style>
  <w:style w:type="paragraph" w:styleId="BodyText">
    <w:name w:val="Body Text"/>
    <w:basedOn w:val="Normal"/>
    <w:rsid w:val="00B30382"/>
    <w:rPr>
      <w:b/>
    </w:rPr>
  </w:style>
  <w:style w:type="paragraph" w:styleId="FootnoteText">
    <w:name w:val="footnote text"/>
    <w:basedOn w:val="Normal"/>
    <w:semiHidden/>
    <w:rsid w:val="00B30382"/>
  </w:style>
  <w:style w:type="character" w:styleId="FootnoteReference">
    <w:name w:val="footnote reference"/>
    <w:semiHidden/>
    <w:rsid w:val="00B30382"/>
    <w:rPr>
      <w:vertAlign w:val="superscript"/>
    </w:rPr>
  </w:style>
  <w:style w:type="paragraph" w:styleId="BodyText2">
    <w:name w:val="Body Text 2"/>
    <w:basedOn w:val="Normal"/>
    <w:link w:val="BodyText2Char"/>
    <w:rsid w:val="00B30382"/>
    <w:pPr>
      <w:jc w:val="center"/>
    </w:pPr>
    <w:rPr>
      <w:b/>
      <w:sz w:val="18"/>
    </w:rPr>
  </w:style>
  <w:style w:type="paragraph" w:styleId="TableofFigures">
    <w:name w:val="table of figures"/>
    <w:basedOn w:val="Normal"/>
    <w:next w:val="Normal"/>
    <w:semiHidden/>
    <w:rsid w:val="00B30382"/>
    <w:pPr>
      <w:ind w:left="400" w:hanging="400"/>
    </w:pPr>
  </w:style>
  <w:style w:type="paragraph" w:styleId="EnvelopeReturn">
    <w:name w:val="envelope return"/>
    <w:basedOn w:val="Normal"/>
    <w:rsid w:val="00B30382"/>
    <w:rPr>
      <w:rFonts w:ascii="Arial" w:hAnsi="Arial"/>
    </w:rPr>
  </w:style>
  <w:style w:type="paragraph" w:styleId="Salutation">
    <w:name w:val="Salutation"/>
    <w:basedOn w:val="Normal"/>
    <w:next w:val="Normal"/>
    <w:rsid w:val="00B30382"/>
  </w:style>
  <w:style w:type="paragraph" w:styleId="ListBullet">
    <w:name w:val="List Bullet"/>
    <w:basedOn w:val="Normal"/>
    <w:autoRedefine/>
    <w:rsid w:val="00B30382"/>
    <w:pPr>
      <w:numPr>
        <w:numId w:val="4"/>
      </w:numPr>
    </w:pPr>
  </w:style>
  <w:style w:type="paragraph" w:styleId="ListBullet2">
    <w:name w:val="List Bullet 2"/>
    <w:basedOn w:val="Normal"/>
    <w:autoRedefine/>
    <w:rsid w:val="00B30382"/>
    <w:pPr>
      <w:numPr>
        <w:numId w:val="5"/>
      </w:numPr>
    </w:pPr>
  </w:style>
  <w:style w:type="paragraph" w:styleId="ListBullet3">
    <w:name w:val="List Bullet 3"/>
    <w:basedOn w:val="Normal"/>
    <w:autoRedefine/>
    <w:rsid w:val="00B30382"/>
    <w:pPr>
      <w:numPr>
        <w:numId w:val="6"/>
      </w:numPr>
    </w:pPr>
  </w:style>
  <w:style w:type="paragraph" w:styleId="ListBullet4">
    <w:name w:val="List Bullet 4"/>
    <w:basedOn w:val="Normal"/>
    <w:autoRedefine/>
    <w:rsid w:val="00B30382"/>
    <w:pPr>
      <w:numPr>
        <w:numId w:val="7"/>
      </w:numPr>
    </w:pPr>
  </w:style>
  <w:style w:type="paragraph" w:styleId="ListBullet5">
    <w:name w:val="List Bullet 5"/>
    <w:basedOn w:val="Normal"/>
    <w:autoRedefine/>
    <w:rsid w:val="00B30382"/>
    <w:pPr>
      <w:numPr>
        <w:numId w:val="8"/>
      </w:numPr>
    </w:pPr>
  </w:style>
  <w:style w:type="paragraph" w:styleId="Caption">
    <w:name w:val="caption"/>
    <w:basedOn w:val="Normal"/>
    <w:next w:val="Normal"/>
    <w:qFormat/>
    <w:rsid w:val="00B30382"/>
    <w:pPr>
      <w:spacing w:before="120" w:after="120"/>
    </w:pPr>
    <w:rPr>
      <w:b/>
    </w:rPr>
  </w:style>
  <w:style w:type="paragraph" w:styleId="BlockText">
    <w:name w:val="Block Text"/>
    <w:basedOn w:val="Normal"/>
    <w:rsid w:val="00B30382"/>
    <w:pPr>
      <w:spacing w:after="120"/>
      <w:ind w:left="1440" w:right="1440"/>
    </w:pPr>
  </w:style>
  <w:style w:type="paragraph" w:styleId="Date">
    <w:name w:val="Date"/>
    <w:basedOn w:val="Normal"/>
    <w:next w:val="Normal"/>
    <w:rsid w:val="00B30382"/>
  </w:style>
  <w:style w:type="paragraph" w:styleId="DocumentMap">
    <w:name w:val="Document Map"/>
    <w:basedOn w:val="Normal"/>
    <w:semiHidden/>
    <w:rsid w:val="00B30382"/>
    <w:pPr>
      <w:shd w:val="clear" w:color="auto" w:fill="000080"/>
    </w:pPr>
    <w:rPr>
      <w:rFonts w:ascii="Tahoma" w:hAnsi="Tahoma"/>
    </w:rPr>
  </w:style>
  <w:style w:type="paragraph" w:styleId="EndnoteText">
    <w:name w:val="endnote text"/>
    <w:basedOn w:val="Normal"/>
    <w:semiHidden/>
    <w:rsid w:val="00B30382"/>
  </w:style>
  <w:style w:type="paragraph" w:styleId="NoteHeading">
    <w:name w:val="Note Heading"/>
    <w:basedOn w:val="Normal"/>
    <w:next w:val="Normal"/>
    <w:rsid w:val="00B30382"/>
  </w:style>
  <w:style w:type="paragraph" w:styleId="Closing">
    <w:name w:val="Closing"/>
    <w:basedOn w:val="Normal"/>
    <w:rsid w:val="00B30382"/>
    <w:pPr>
      <w:ind w:left="4252"/>
    </w:pPr>
  </w:style>
  <w:style w:type="paragraph" w:styleId="Index1">
    <w:name w:val="index 1"/>
    <w:basedOn w:val="Normal"/>
    <w:next w:val="Normal"/>
    <w:autoRedefine/>
    <w:semiHidden/>
    <w:rsid w:val="00B30382"/>
    <w:pPr>
      <w:ind w:left="200" w:hanging="200"/>
    </w:pPr>
  </w:style>
  <w:style w:type="paragraph" w:styleId="Index2">
    <w:name w:val="index 2"/>
    <w:basedOn w:val="Normal"/>
    <w:next w:val="Normal"/>
    <w:autoRedefine/>
    <w:semiHidden/>
    <w:rsid w:val="00B30382"/>
    <w:pPr>
      <w:ind w:left="400" w:hanging="200"/>
    </w:pPr>
  </w:style>
  <w:style w:type="paragraph" w:styleId="Index3">
    <w:name w:val="index 3"/>
    <w:basedOn w:val="Normal"/>
    <w:next w:val="Normal"/>
    <w:autoRedefine/>
    <w:semiHidden/>
    <w:rsid w:val="00B30382"/>
    <w:pPr>
      <w:ind w:left="600" w:hanging="200"/>
    </w:pPr>
  </w:style>
  <w:style w:type="paragraph" w:styleId="Index4">
    <w:name w:val="index 4"/>
    <w:basedOn w:val="Normal"/>
    <w:next w:val="Normal"/>
    <w:autoRedefine/>
    <w:semiHidden/>
    <w:rsid w:val="00B30382"/>
    <w:pPr>
      <w:ind w:left="800" w:hanging="200"/>
    </w:pPr>
  </w:style>
  <w:style w:type="paragraph" w:styleId="Index5">
    <w:name w:val="index 5"/>
    <w:basedOn w:val="Normal"/>
    <w:next w:val="Normal"/>
    <w:autoRedefine/>
    <w:semiHidden/>
    <w:rsid w:val="00B30382"/>
    <w:pPr>
      <w:ind w:left="1000" w:hanging="200"/>
    </w:pPr>
  </w:style>
  <w:style w:type="paragraph" w:styleId="Index6">
    <w:name w:val="index 6"/>
    <w:basedOn w:val="Normal"/>
    <w:next w:val="Normal"/>
    <w:autoRedefine/>
    <w:semiHidden/>
    <w:rsid w:val="00B30382"/>
    <w:pPr>
      <w:ind w:left="1200" w:hanging="200"/>
    </w:pPr>
  </w:style>
  <w:style w:type="paragraph" w:styleId="Index7">
    <w:name w:val="index 7"/>
    <w:basedOn w:val="Normal"/>
    <w:next w:val="Normal"/>
    <w:autoRedefine/>
    <w:semiHidden/>
    <w:rsid w:val="00B30382"/>
    <w:pPr>
      <w:ind w:left="1400" w:hanging="200"/>
    </w:pPr>
  </w:style>
  <w:style w:type="paragraph" w:styleId="Index8">
    <w:name w:val="index 8"/>
    <w:basedOn w:val="Normal"/>
    <w:next w:val="Normal"/>
    <w:autoRedefine/>
    <w:semiHidden/>
    <w:rsid w:val="00B30382"/>
    <w:pPr>
      <w:ind w:left="1600" w:hanging="200"/>
    </w:pPr>
  </w:style>
  <w:style w:type="paragraph" w:styleId="Index9">
    <w:name w:val="index 9"/>
    <w:basedOn w:val="Normal"/>
    <w:next w:val="Normal"/>
    <w:autoRedefine/>
    <w:semiHidden/>
    <w:rsid w:val="00B30382"/>
    <w:pPr>
      <w:ind w:left="1800" w:hanging="200"/>
    </w:pPr>
  </w:style>
  <w:style w:type="paragraph" w:styleId="IndexHeading">
    <w:name w:val="index heading"/>
    <w:basedOn w:val="Normal"/>
    <w:next w:val="Index1"/>
    <w:semiHidden/>
    <w:rsid w:val="00B30382"/>
    <w:rPr>
      <w:rFonts w:ascii="Arial" w:hAnsi="Arial"/>
      <w:b/>
    </w:rPr>
  </w:style>
  <w:style w:type="paragraph" w:styleId="CommentText">
    <w:name w:val="annotation text"/>
    <w:basedOn w:val="Normal"/>
    <w:semiHidden/>
    <w:rsid w:val="00B30382"/>
  </w:style>
  <w:style w:type="paragraph" w:styleId="List">
    <w:name w:val="List"/>
    <w:basedOn w:val="Normal"/>
    <w:rsid w:val="00B30382"/>
    <w:pPr>
      <w:ind w:left="283" w:hanging="283"/>
    </w:pPr>
  </w:style>
  <w:style w:type="paragraph" w:styleId="List2">
    <w:name w:val="List 2"/>
    <w:basedOn w:val="Normal"/>
    <w:rsid w:val="00B30382"/>
    <w:pPr>
      <w:ind w:left="566" w:hanging="283"/>
    </w:pPr>
  </w:style>
  <w:style w:type="paragraph" w:styleId="List3">
    <w:name w:val="List 3"/>
    <w:basedOn w:val="Normal"/>
    <w:rsid w:val="00B30382"/>
    <w:pPr>
      <w:ind w:left="849" w:hanging="283"/>
    </w:pPr>
  </w:style>
  <w:style w:type="paragraph" w:styleId="List4">
    <w:name w:val="List 4"/>
    <w:basedOn w:val="Normal"/>
    <w:rsid w:val="00B30382"/>
    <w:pPr>
      <w:ind w:left="1132" w:hanging="283"/>
    </w:pPr>
  </w:style>
  <w:style w:type="paragraph" w:styleId="List5">
    <w:name w:val="List 5"/>
    <w:basedOn w:val="Normal"/>
    <w:rsid w:val="00B30382"/>
    <w:pPr>
      <w:ind w:left="1415" w:hanging="283"/>
    </w:pPr>
  </w:style>
  <w:style w:type="paragraph" w:styleId="ListContinue">
    <w:name w:val="List Continue"/>
    <w:basedOn w:val="Normal"/>
    <w:rsid w:val="00B30382"/>
    <w:pPr>
      <w:spacing w:after="120"/>
      <w:ind w:left="283"/>
    </w:pPr>
  </w:style>
  <w:style w:type="paragraph" w:styleId="ListContinue2">
    <w:name w:val="List Continue 2"/>
    <w:basedOn w:val="Normal"/>
    <w:rsid w:val="00B30382"/>
    <w:pPr>
      <w:spacing w:after="120"/>
      <w:ind w:left="566"/>
    </w:pPr>
  </w:style>
  <w:style w:type="paragraph" w:styleId="ListContinue3">
    <w:name w:val="List Continue 3"/>
    <w:basedOn w:val="Normal"/>
    <w:rsid w:val="00B30382"/>
    <w:pPr>
      <w:spacing w:after="120"/>
      <w:ind w:left="849"/>
    </w:pPr>
  </w:style>
  <w:style w:type="paragraph" w:styleId="ListContinue4">
    <w:name w:val="List Continue 4"/>
    <w:basedOn w:val="Normal"/>
    <w:rsid w:val="00B30382"/>
    <w:pPr>
      <w:spacing w:after="120"/>
      <w:ind w:left="1132"/>
    </w:pPr>
  </w:style>
  <w:style w:type="paragraph" w:styleId="ListContinue5">
    <w:name w:val="List Continue 5"/>
    <w:basedOn w:val="Normal"/>
    <w:rsid w:val="00B30382"/>
    <w:pPr>
      <w:spacing w:after="120"/>
      <w:ind w:left="1415"/>
    </w:pPr>
  </w:style>
  <w:style w:type="paragraph" w:styleId="ListNumber">
    <w:name w:val="List Number"/>
    <w:basedOn w:val="Normal"/>
    <w:rsid w:val="00B30382"/>
    <w:pPr>
      <w:numPr>
        <w:numId w:val="9"/>
      </w:numPr>
    </w:pPr>
  </w:style>
  <w:style w:type="paragraph" w:styleId="ListNumber2">
    <w:name w:val="List Number 2"/>
    <w:basedOn w:val="Normal"/>
    <w:rsid w:val="00B30382"/>
    <w:pPr>
      <w:numPr>
        <w:numId w:val="10"/>
      </w:numPr>
    </w:pPr>
  </w:style>
  <w:style w:type="paragraph" w:styleId="ListNumber3">
    <w:name w:val="List Number 3"/>
    <w:basedOn w:val="Normal"/>
    <w:rsid w:val="00B30382"/>
    <w:pPr>
      <w:numPr>
        <w:numId w:val="11"/>
      </w:numPr>
    </w:pPr>
  </w:style>
  <w:style w:type="paragraph" w:styleId="ListNumber4">
    <w:name w:val="List Number 4"/>
    <w:basedOn w:val="Normal"/>
    <w:rsid w:val="00B30382"/>
    <w:pPr>
      <w:numPr>
        <w:numId w:val="12"/>
      </w:numPr>
    </w:pPr>
  </w:style>
  <w:style w:type="paragraph" w:styleId="ListNumber5">
    <w:name w:val="List Number 5"/>
    <w:basedOn w:val="Normal"/>
    <w:rsid w:val="00B30382"/>
    <w:pPr>
      <w:numPr>
        <w:numId w:val="13"/>
      </w:numPr>
    </w:pPr>
  </w:style>
  <w:style w:type="paragraph" w:styleId="MacroText">
    <w:name w:val="macro"/>
    <w:semiHidden/>
    <w:rsid w:val="00B30382"/>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de-DE" w:eastAsia="de-DE"/>
    </w:rPr>
  </w:style>
  <w:style w:type="paragraph" w:styleId="MessageHeader">
    <w:name w:val="Message Header"/>
    <w:basedOn w:val="Normal"/>
    <w:rsid w:val="00B3038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PlainText">
    <w:name w:val="Plain Text"/>
    <w:basedOn w:val="Normal"/>
    <w:rsid w:val="00B30382"/>
    <w:rPr>
      <w:rFonts w:ascii="Courier New" w:hAnsi="Courier New"/>
    </w:rPr>
  </w:style>
  <w:style w:type="paragraph" w:styleId="NormalIndent">
    <w:name w:val="Normal Indent"/>
    <w:basedOn w:val="Normal"/>
    <w:rsid w:val="00B30382"/>
    <w:pPr>
      <w:ind w:left="708"/>
    </w:pPr>
  </w:style>
  <w:style w:type="paragraph" w:styleId="BodyText3">
    <w:name w:val="Body Text 3"/>
    <w:basedOn w:val="Normal"/>
    <w:rsid w:val="00B30382"/>
    <w:pPr>
      <w:spacing w:after="120"/>
    </w:pPr>
    <w:rPr>
      <w:sz w:val="16"/>
    </w:rPr>
  </w:style>
  <w:style w:type="paragraph" w:styleId="BodyTextIndent">
    <w:name w:val="Body Text Indent"/>
    <w:basedOn w:val="Normal"/>
    <w:rsid w:val="00B30382"/>
    <w:pPr>
      <w:spacing w:after="120"/>
      <w:ind w:left="283"/>
    </w:pPr>
  </w:style>
  <w:style w:type="paragraph" w:styleId="BodyTextIndent2">
    <w:name w:val="Body Text Indent 2"/>
    <w:basedOn w:val="Normal"/>
    <w:rsid w:val="00B30382"/>
    <w:pPr>
      <w:spacing w:after="120" w:line="480" w:lineRule="auto"/>
      <w:ind w:left="283"/>
    </w:pPr>
  </w:style>
  <w:style w:type="paragraph" w:styleId="BodyTextIndent3">
    <w:name w:val="Body Text Indent 3"/>
    <w:basedOn w:val="Normal"/>
    <w:rsid w:val="00B30382"/>
    <w:pPr>
      <w:spacing w:after="120"/>
      <w:ind w:left="283"/>
    </w:pPr>
    <w:rPr>
      <w:sz w:val="16"/>
    </w:rPr>
  </w:style>
  <w:style w:type="paragraph" w:styleId="BodyTextFirstIndent">
    <w:name w:val="Body Text First Indent"/>
    <w:basedOn w:val="BodyText"/>
    <w:rsid w:val="00B30382"/>
    <w:pPr>
      <w:spacing w:after="120"/>
      <w:ind w:firstLine="210"/>
    </w:pPr>
    <w:rPr>
      <w:b w:val="0"/>
    </w:rPr>
  </w:style>
  <w:style w:type="paragraph" w:styleId="BodyTextFirstIndent2">
    <w:name w:val="Body Text First Indent 2"/>
    <w:basedOn w:val="BodyTextIndent"/>
    <w:rsid w:val="00B30382"/>
    <w:pPr>
      <w:ind w:firstLine="210"/>
    </w:pPr>
  </w:style>
  <w:style w:type="paragraph" w:styleId="Title">
    <w:name w:val="Title"/>
    <w:basedOn w:val="Normal"/>
    <w:qFormat/>
    <w:rsid w:val="00B45F09"/>
    <w:pPr>
      <w:spacing w:before="240" w:after="60"/>
      <w:jc w:val="center"/>
      <w:outlineLvl w:val="0"/>
    </w:pPr>
    <w:rPr>
      <w:b/>
      <w:kern w:val="28"/>
      <w:sz w:val="48"/>
    </w:rPr>
  </w:style>
  <w:style w:type="paragraph" w:styleId="EnvelopeAddress">
    <w:name w:val="envelope address"/>
    <w:basedOn w:val="Normal"/>
    <w:rsid w:val="00B30382"/>
    <w:pPr>
      <w:framePr w:w="4320" w:h="2160" w:hRule="exact" w:hSpace="141" w:wrap="auto" w:hAnchor="page" w:xAlign="center" w:yAlign="bottom"/>
      <w:ind w:left="1"/>
    </w:pPr>
    <w:rPr>
      <w:rFonts w:ascii="Arial" w:hAnsi="Arial"/>
      <w:sz w:val="24"/>
    </w:rPr>
  </w:style>
  <w:style w:type="paragraph" w:styleId="Signature">
    <w:name w:val="Signature"/>
    <w:basedOn w:val="Normal"/>
    <w:rsid w:val="00B30382"/>
    <w:pPr>
      <w:ind w:left="4252"/>
    </w:pPr>
  </w:style>
  <w:style w:type="paragraph" w:styleId="Subtitle">
    <w:name w:val="Subtitle"/>
    <w:basedOn w:val="Normal"/>
    <w:qFormat/>
    <w:rsid w:val="00B30382"/>
    <w:pPr>
      <w:spacing w:after="60"/>
      <w:jc w:val="center"/>
      <w:outlineLvl w:val="1"/>
    </w:pPr>
    <w:rPr>
      <w:rFonts w:ascii="Arial" w:hAnsi="Arial"/>
      <w:sz w:val="24"/>
    </w:rPr>
  </w:style>
  <w:style w:type="paragraph" w:styleId="TOC1">
    <w:name w:val="toc 1"/>
    <w:basedOn w:val="Normal"/>
    <w:next w:val="Normal"/>
    <w:autoRedefine/>
    <w:semiHidden/>
    <w:rsid w:val="00B30382"/>
  </w:style>
  <w:style w:type="paragraph" w:styleId="TOC2">
    <w:name w:val="toc 2"/>
    <w:basedOn w:val="Normal"/>
    <w:next w:val="Normal"/>
    <w:autoRedefine/>
    <w:semiHidden/>
    <w:rsid w:val="00B30382"/>
    <w:pPr>
      <w:ind w:left="200"/>
    </w:pPr>
  </w:style>
  <w:style w:type="paragraph" w:styleId="TOC3">
    <w:name w:val="toc 3"/>
    <w:basedOn w:val="Normal"/>
    <w:next w:val="Normal"/>
    <w:autoRedefine/>
    <w:semiHidden/>
    <w:rsid w:val="00B30382"/>
    <w:pPr>
      <w:ind w:left="400"/>
    </w:pPr>
  </w:style>
  <w:style w:type="paragraph" w:styleId="TOC4">
    <w:name w:val="toc 4"/>
    <w:basedOn w:val="Normal"/>
    <w:next w:val="Normal"/>
    <w:autoRedefine/>
    <w:semiHidden/>
    <w:rsid w:val="00B30382"/>
    <w:pPr>
      <w:ind w:left="600"/>
    </w:pPr>
  </w:style>
  <w:style w:type="paragraph" w:styleId="TOC5">
    <w:name w:val="toc 5"/>
    <w:basedOn w:val="Normal"/>
    <w:next w:val="Normal"/>
    <w:autoRedefine/>
    <w:semiHidden/>
    <w:rsid w:val="00B30382"/>
    <w:pPr>
      <w:ind w:left="800"/>
    </w:pPr>
  </w:style>
  <w:style w:type="paragraph" w:styleId="TOC6">
    <w:name w:val="toc 6"/>
    <w:basedOn w:val="Normal"/>
    <w:next w:val="Normal"/>
    <w:autoRedefine/>
    <w:semiHidden/>
    <w:rsid w:val="00B30382"/>
    <w:pPr>
      <w:ind w:left="1000"/>
    </w:pPr>
  </w:style>
  <w:style w:type="paragraph" w:styleId="TOC7">
    <w:name w:val="toc 7"/>
    <w:basedOn w:val="Normal"/>
    <w:next w:val="Normal"/>
    <w:autoRedefine/>
    <w:semiHidden/>
    <w:rsid w:val="00B30382"/>
    <w:pPr>
      <w:ind w:left="1200"/>
    </w:pPr>
  </w:style>
  <w:style w:type="paragraph" w:styleId="TOC8">
    <w:name w:val="toc 8"/>
    <w:basedOn w:val="Normal"/>
    <w:next w:val="Normal"/>
    <w:autoRedefine/>
    <w:semiHidden/>
    <w:rsid w:val="00B30382"/>
    <w:pPr>
      <w:ind w:left="1400"/>
    </w:pPr>
  </w:style>
  <w:style w:type="paragraph" w:styleId="TOC9">
    <w:name w:val="toc 9"/>
    <w:basedOn w:val="Normal"/>
    <w:next w:val="Normal"/>
    <w:autoRedefine/>
    <w:semiHidden/>
    <w:rsid w:val="00B30382"/>
    <w:pPr>
      <w:ind w:left="1600"/>
    </w:pPr>
  </w:style>
  <w:style w:type="paragraph" w:styleId="TOAHeading">
    <w:name w:val="toa heading"/>
    <w:basedOn w:val="Normal"/>
    <w:next w:val="Normal"/>
    <w:semiHidden/>
    <w:rsid w:val="00B30382"/>
    <w:pPr>
      <w:spacing w:before="120"/>
    </w:pPr>
    <w:rPr>
      <w:rFonts w:ascii="Arial" w:hAnsi="Arial"/>
      <w:b/>
      <w:sz w:val="24"/>
    </w:rPr>
  </w:style>
  <w:style w:type="paragraph" w:styleId="TableofAuthorities">
    <w:name w:val="table of authorities"/>
    <w:basedOn w:val="Normal"/>
    <w:next w:val="Normal"/>
    <w:semiHidden/>
    <w:rsid w:val="00B30382"/>
    <w:pPr>
      <w:ind w:left="200" w:hanging="200"/>
    </w:pPr>
  </w:style>
  <w:style w:type="paragraph" w:styleId="BalloonText">
    <w:name w:val="Balloon Text"/>
    <w:basedOn w:val="Normal"/>
    <w:link w:val="BalloonTextChar"/>
    <w:rsid w:val="004930DD"/>
    <w:rPr>
      <w:rFonts w:ascii="Tahoma" w:hAnsi="Tahoma" w:cs="Tahoma"/>
      <w:sz w:val="16"/>
      <w:szCs w:val="16"/>
    </w:rPr>
  </w:style>
  <w:style w:type="character" w:customStyle="1" w:styleId="BalloonTextChar">
    <w:name w:val="Balloon Text Char"/>
    <w:link w:val="BalloonText"/>
    <w:rsid w:val="004930DD"/>
    <w:rPr>
      <w:rFonts w:ascii="Tahoma" w:hAnsi="Tahoma" w:cs="Tahoma"/>
      <w:sz w:val="16"/>
      <w:szCs w:val="16"/>
      <w:lang w:val="en-US"/>
    </w:rPr>
  </w:style>
  <w:style w:type="table" w:styleId="TableGrid">
    <w:name w:val="Table Grid"/>
    <w:basedOn w:val="TableNormal"/>
    <w:rsid w:val="00841B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link w:val="BodyText2"/>
    <w:rsid w:val="006643A6"/>
    <w:rPr>
      <w:b/>
      <w:sz w:val="18"/>
      <w:lang w:val="en-US"/>
    </w:rPr>
  </w:style>
  <w:style w:type="character" w:styleId="PlaceholderText">
    <w:name w:val="Placeholder Text"/>
    <w:basedOn w:val="DefaultParagraphFont"/>
    <w:uiPriority w:val="99"/>
    <w:semiHidden/>
    <w:rsid w:val="005F3C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83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INWORD\VORLAGEN\DI_SKRI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625C3-1824-4326-9DDD-26E1446AF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DI_SKRIP.DOT</Template>
  <TotalTime>96</TotalTime>
  <Pages>6</Pages>
  <Words>385</Words>
  <Characters>2197</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Ü1: Times-New-Roman 18pt</vt:lpstr>
      <vt:lpstr>Ü1: Times-New-Roman 18pt</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Ü1: Times-New-Roman 18pt</dc:title>
  <dc:subject/>
  <dc:creator>Fachbereich Elektrotechnik und Informatik</dc:creator>
  <cp:keywords/>
  <cp:lastModifiedBy>A Subscriber</cp:lastModifiedBy>
  <cp:revision>12</cp:revision>
  <cp:lastPrinted>2014-09-26T11:38:00Z</cp:lastPrinted>
  <dcterms:created xsi:type="dcterms:W3CDTF">2015-11-11T12:12:00Z</dcterms:created>
  <dcterms:modified xsi:type="dcterms:W3CDTF">2015-11-16T10:56:00Z</dcterms:modified>
</cp:coreProperties>
</file>